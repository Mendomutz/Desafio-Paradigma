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45C74" w14:textId="209F2E58" w:rsidR="00C62121" w:rsidRPr="00C62121" w:rsidRDefault="00C62121" w:rsidP="00C62121">
      <w:pPr>
        <w:pStyle w:val="Heading1"/>
        <w:numPr>
          <w:ilvl w:val="0"/>
          <w:numId w:val="0"/>
        </w:numPr>
      </w:pPr>
      <w:r w:rsidRPr="00C62121">
        <w:t xml:space="preserve">Avaliação Técnica – </w:t>
      </w:r>
      <w:proofErr w:type="spellStart"/>
      <w:r w:rsidR="00B84860">
        <w:t>Dev</w:t>
      </w:r>
      <w:proofErr w:type="spellEnd"/>
      <w:r w:rsidRPr="00C62121">
        <w:t xml:space="preserve"> </w:t>
      </w:r>
      <w:r>
        <w:t>Junior</w:t>
      </w:r>
    </w:p>
    <w:p w14:paraId="582BAE6C" w14:textId="77777777" w:rsidR="00C62121" w:rsidRDefault="00C62121" w:rsidP="00C62121"/>
    <w:p w14:paraId="1ECF4ED0" w14:textId="77777777" w:rsidR="00C62121" w:rsidRDefault="00C62121" w:rsidP="00C62121"/>
    <w:p w14:paraId="120F326B" w14:textId="77777777" w:rsidR="00C62121" w:rsidRDefault="00C62121" w:rsidP="00C62121">
      <w:r w:rsidRPr="00455B2E">
        <w:t>As tarefas para a</w:t>
      </w:r>
      <w:r>
        <w:t>valiação técnica foram desenvolvidas para que possamos avaliar sua lógica, interpretação de especificações, capacidade e criatividade em resolver problemas.</w:t>
      </w:r>
    </w:p>
    <w:p w14:paraId="6C0DF6D4" w14:textId="77777777" w:rsidR="00C62121" w:rsidRDefault="00C62121" w:rsidP="00C62121"/>
    <w:p w14:paraId="6EC3198D" w14:textId="77777777" w:rsidR="00C62121" w:rsidRDefault="00C62121" w:rsidP="00C62121">
      <w:r>
        <w:t xml:space="preserve">Na Paradigma, trabalhamos com SQL Server, C#, asp.net, </w:t>
      </w:r>
      <w:proofErr w:type="spellStart"/>
      <w:r>
        <w:t>javascript</w:t>
      </w:r>
      <w:proofErr w:type="spellEnd"/>
      <w:r>
        <w:t>, mas você não precisa usar nenhuma linguagem específica para resolver suas tarefas. Utilize a forma que você entende que irá demonstrar o seu melhor.</w:t>
      </w:r>
    </w:p>
    <w:p w14:paraId="4DB81DD9" w14:textId="77777777" w:rsidR="00C62121" w:rsidRDefault="00C62121" w:rsidP="00C62121"/>
    <w:p w14:paraId="2B5DEFC4" w14:textId="77777777" w:rsidR="00C62121" w:rsidRDefault="00C62121" w:rsidP="00C62121">
      <w:r>
        <w:t xml:space="preserve">Se você possui perfil no </w:t>
      </w:r>
      <w:proofErr w:type="spellStart"/>
      <w:r>
        <w:t>github</w:t>
      </w:r>
      <w:proofErr w:type="spellEnd"/>
      <w:r>
        <w:t xml:space="preserve"> informe ele como parte das suas respostas, assim nós poderemos conhecer um pouco mais sobre você e sua maneira de </w:t>
      </w:r>
      <w:proofErr w:type="spellStart"/>
      <w:r>
        <w:t>codar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.</w:t>
      </w:r>
    </w:p>
    <w:p w14:paraId="6265F038" w14:textId="54731768" w:rsidR="001515B5" w:rsidRDefault="001515B5" w:rsidP="007A1612"/>
    <w:p w14:paraId="5E55C1DA" w14:textId="70C12FDA" w:rsidR="00D84EE3" w:rsidRDefault="00D84EE3" w:rsidP="007A1612">
      <w:r>
        <w:t xml:space="preserve">Você pode </w:t>
      </w:r>
      <w:r>
        <w:t>responder os exercícios de programação</w:t>
      </w:r>
      <w:r>
        <w:t xml:space="preserve"> </w:t>
      </w:r>
      <w:r>
        <w:t xml:space="preserve">com </w:t>
      </w:r>
      <w:r>
        <w:t xml:space="preserve">um algoritmo em </w:t>
      </w:r>
      <w:proofErr w:type="spellStart"/>
      <w:r>
        <w:t>pseudo-código</w:t>
      </w:r>
      <w:proofErr w:type="spellEnd"/>
      <w:r>
        <w:t xml:space="preserve"> ou em qualquer linguagem de programação moderna.</w:t>
      </w:r>
    </w:p>
    <w:p w14:paraId="0181507A" w14:textId="58F8FE88" w:rsidR="00C62121" w:rsidRDefault="00C62121" w:rsidP="007A1612"/>
    <w:p w14:paraId="634999AC" w14:textId="2BEE76F7" w:rsidR="00C62121" w:rsidRDefault="00C62121" w:rsidP="00C62121">
      <w:pPr>
        <w:pStyle w:val="Heading2"/>
        <w:numPr>
          <w:ilvl w:val="0"/>
          <w:numId w:val="0"/>
        </w:numPr>
      </w:pPr>
      <w:r>
        <w:t>Tarefa 1</w:t>
      </w:r>
    </w:p>
    <w:p w14:paraId="03B2899D" w14:textId="77777777" w:rsidR="00C62121" w:rsidRDefault="00C62121" w:rsidP="00C62121"/>
    <w:p w14:paraId="2EABFF4A" w14:textId="7A0888C1" w:rsidR="00C62121" w:rsidRDefault="00C62121" w:rsidP="00C62121">
      <w:r>
        <w:t xml:space="preserve">Utilizando o </w:t>
      </w:r>
      <w:proofErr w:type="spellStart"/>
      <w:r>
        <w:t>array</w:t>
      </w:r>
      <w:proofErr w:type="spellEnd"/>
      <w:r>
        <w:t xml:space="preserve"> </w:t>
      </w:r>
      <w:r w:rsidRPr="00C62121">
        <w:t>[7, 5, 3, 9, 6, 4, 1],</w:t>
      </w:r>
      <w:r>
        <w:t xml:space="preserve"> faça o código</w:t>
      </w:r>
      <w:r w:rsidRPr="00C62121">
        <w:t xml:space="preserve"> para percorrer </w:t>
      </w:r>
      <w:r>
        <w:t>a</w:t>
      </w:r>
      <w:r w:rsidRPr="00C62121">
        <w:t xml:space="preserve"> lista</w:t>
      </w:r>
      <w:r>
        <w:t xml:space="preserve">, localizar </w:t>
      </w:r>
      <w:r w:rsidRPr="00C62121">
        <w:t>e substituir o valor 9 por 5</w:t>
      </w:r>
      <w:r>
        <w:t>, remover o valor 4 da lista. Ao final você deve apresentar na tela a lista original, a nova lista e a soma dos valores da nova lista.</w:t>
      </w:r>
    </w:p>
    <w:p w14:paraId="3473519F" w14:textId="013CAFFB" w:rsidR="00C62121" w:rsidRDefault="00C62121" w:rsidP="00C62121"/>
    <w:p w14:paraId="1037E53D" w14:textId="4B6204D9" w:rsidR="00C62121" w:rsidRDefault="00C62121" w:rsidP="00C62121"/>
    <w:p w14:paraId="0A60E66B" w14:textId="303FBD5B" w:rsidR="00C62121" w:rsidRDefault="00C62121" w:rsidP="00C62121">
      <w:pPr>
        <w:pStyle w:val="Heading2"/>
        <w:numPr>
          <w:ilvl w:val="0"/>
          <w:numId w:val="0"/>
        </w:numPr>
      </w:pPr>
      <w:r>
        <w:t>Tarefa 2</w:t>
      </w:r>
    </w:p>
    <w:p w14:paraId="18501E55" w14:textId="54A8674A" w:rsidR="00C62121" w:rsidRDefault="00C62121" w:rsidP="00C62121"/>
    <w:p w14:paraId="284F95DC" w14:textId="3E55BAA7" w:rsidR="00C62121" w:rsidRDefault="00C62121" w:rsidP="00C62121">
      <w:r>
        <w:t>Analise o cenário a seguir: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C62121" w14:paraId="673C99B5" w14:textId="77777777" w:rsidTr="00C62121">
        <w:tc>
          <w:tcPr>
            <w:tcW w:w="5228" w:type="dxa"/>
          </w:tcPr>
          <w:p w14:paraId="47B11C75" w14:textId="760211C6" w:rsidR="00C62121" w:rsidRPr="00C62121" w:rsidRDefault="00C62121" w:rsidP="00C62121">
            <w:pPr>
              <w:rPr>
                <w:b/>
                <w:bCs/>
              </w:rPr>
            </w:pPr>
            <w:r w:rsidRPr="00C62121">
              <w:rPr>
                <w:b/>
                <w:bCs/>
              </w:rPr>
              <w:t>SQL 1</w:t>
            </w:r>
          </w:p>
        </w:tc>
        <w:tc>
          <w:tcPr>
            <w:tcW w:w="5229" w:type="dxa"/>
          </w:tcPr>
          <w:p w14:paraId="709D8D24" w14:textId="199F27CC" w:rsidR="00C62121" w:rsidRPr="00C62121" w:rsidRDefault="00C62121" w:rsidP="00C62121">
            <w:pPr>
              <w:rPr>
                <w:b/>
                <w:bCs/>
              </w:rPr>
            </w:pPr>
            <w:r w:rsidRPr="00C62121">
              <w:rPr>
                <w:b/>
                <w:bCs/>
              </w:rPr>
              <w:t>SQL 2</w:t>
            </w:r>
          </w:p>
        </w:tc>
      </w:tr>
      <w:tr w:rsidR="00C62121" w:rsidRPr="00C62121" w14:paraId="1EBA4A6C" w14:textId="77777777" w:rsidTr="00C62121">
        <w:tc>
          <w:tcPr>
            <w:tcW w:w="5228" w:type="dxa"/>
          </w:tcPr>
          <w:p w14:paraId="601C2975" w14:textId="77777777" w:rsidR="00C62121" w:rsidRDefault="00C62121" w:rsidP="00C62121">
            <w:pPr>
              <w:rPr>
                <w:lang w:val="en-US"/>
              </w:rPr>
            </w:pPr>
            <w:r w:rsidRPr="00C62121">
              <w:rPr>
                <w:lang w:val="en-US"/>
              </w:rPr>
              <w:t>SELECT COUNT(</w:t>
            </w:r>
            <w:proofErr w:type="spellStart"/>
            <w:r w:rsidRPr="00C62121">
              <w:rPr>
                <w:lang w:val="en-US"/>
              </w:rPr>
              <w:t>Codigo</w:t>
            </w:r>
            <w:proofErr w:type="spellEnd"/>
            <w:r w:rsidRPr="00C62121">
              <w:rPr>
                <w:lang w:val="en-US"/>
              </w:rPr>
              <w:t xml:space="preserve">) as Total </w:t>
            </w:r>
          </w:p>
          <w:p w14:paraId="53523BA0" w14:textId="77777777" w:rsidR="00C62121" w:rsidRDefault="00C62121" w:rsidP="00C62121">
            <w:pPr>
              <w:rPr>
                <w:lang w:val="en-US"/>
              </w:rPr>
            </w:pPr>
            <w:r w:rsidRPr="00C62121">
              <w:rPr>
                <w:lang w:val="en-US"/>
              </w:rPr>
              <w:t xml:space="preserve">FROM </w:t>
            </w:r>
            <w:proofErr w:type="spellStart"/>
            <w:r w:rsidRPr="00C62121">
              <w:rPr>
                <w:lang w:val="en-US"/>
              </w:rPr>
              <w:t>Pedido</w:t>
            </w:r>
            <w:proofErr w:type="spellEnd"/>
          </w:p>
          <w:p w14:paraId="16991D2C" w14:textId="77777777" w:rsidR="00C62121" w:rsidRDefault="00C62121" w:rsidP="00C62121">
            <w:pPr>
              <w:rPr>
                <w:lang w:val="en-US"/>
              </w:rPr>
            </w:pPr>
          </w:p>
          <w:p w14:paraId="38FAAF04" w14:textId="77777777" w:rsidR="00C62121" w:rsidRDefault="00C62121" w:rsidP="00C62121">
            <w:pPr>
              <w:rPr>
                <w:lang w:val="en-US"/>
              </w:rPr>
            </w:pPr>
          </w:p>
          <w:p w14:paraId="1AE1A9DF" w14:textId="3ACD1262" w:rsidR="00C62121" w:rsidRPr="00C62121" w:rsidRDefault="00C62121" w:rsidP="00C62121">
            <w:pPr>
              <w:rPr>
                <w:lang w:val="en-US"/>
              </w:rPr>
            </w:pPr>
            <w:r>
              <w:rPr>
                <w:lang w:val="en-US"/>
              </w:rPr>
              <w:t>Total = 100</w:t>
            </w:r>
          </w:p>
        </w:tc>
        <w:tc>
          <w:tcPr>
            <w:tcW w:w="5229" w:type="dxa"/>
          </w:tcPr>
          <w:p w14:paraId="4EDBE892" w14:textId="77777777" w:rsidR="00C62121" w:rsidRDefault="00C62121" w:rsidP="00C62121">
            <w:pPr>
              <w:jc w:val="left"/>
              <w:rPr>
                <w:lang w:val="en-US"/>
              </w:rPr>
            </w:pPr>
            <w:r w:rsidRPr="00C62121">
              <w:rPr>
                <w:lang w:val="en-US"/>
              </w:rPr>
              <w:t>SELECT COUNT(</w:t>
            </w:r>
            <w:proofErr w:type="spellStart"/>
            <w:r w:rsidRPr="00C62121">
              <w:rPr>
                <w:lang w:val="en-US"/>
              </w:rPr>
              <w:t>Codigo</w:t>
            </w:r>
            <w:proofErr w:type="spellEnd"/>
            <w:r w:rsidRPr="00C62121">
              <w:rPr>
                <w:lang w:val="en-US"/>
              </w:rPr>
              <w:t xml:space="preserve">) as Total123 </w:t>
            </w:r>
          </w:p>
          <w:p w14:paraId="79FD730E" w14:textId="77777777" w:rsidR="00C62121" w:rsidRDefault="00C62121" w:rsidP="00C62121">
            <w:pPr>
              <w:jc w:val="left"/>
              <w:rPr>
                <w:lang w:val="en-US"/>
              </w:rPr>
            </w:pPr>
            <w:r w:rsidRPr="00C62121">
              <w:rPr>
                <w:lang w:val="en-US"/>
              </w:rPr>
              <w:t xml:space="preserve">FROM </w:t>
            </w:r>
            <w:proofErr w:type="spellStart"/>
            <w:r w:rsidRPr="00C62121">
              <w:rPr>
                <w:lang w:val="en-US"/>
              </w:rPr>
              <w:t>Pedido</w:t>
            </w:r>
            <w:proofErr w:type="spellEnd"/>
            <w:r w:rsidRPr="00C62121">
              <w:rPr>
                <w:lang w:val="en-US"/>
              </w:rPr>
              <w:t xml:space="preserve"> </w:t>
            </w:r>
          </w:p>
          <w:p w14:paraId="0A1DA396" w14:textId="77777777" w:rsidR="00C62121" w:rsidRDefault="00C62121" w:rsidP="00C62121">
            <w:pPr>
              <w:jc w:val="left"/>
              <w:rPr>
                <w:lang w:val="en-US"/>
              </w:rPr>
            </w:pPr>
            <w:r w:rsidRPr="00C62121">
              <w:rPr>
                <w:lang w:val="en-US"/>
              </w:rPr>
              <w:t xml:space="preserve">WHERE </w:t>
            </w:r>
            <w:proofErr w:type="spellStart"/>
            <w:r w:rsidRPr="00C62121">
              <w:rPr>
                <w:lang w:val="en-US"/>
              </w:rPr>
              <w:t>CodigoComprador</w:t>
            </w:r>
            <w:proofErr w:type="spellEnd"/>
            <w:r w:rsidRPr="00C62121">
              <w:rPr>
                <w:lang w:val="en-US"/>
              </w:rPr>
              <w:t xml:space="preserve"> = 123</w:t>
            </w:r>
          </w:p>
          <w:p w14:paraId="226DEB4C" w14:textId="77777777" w:rsidR="00C62121" w:rsidRDefault="00C62121" w:rsidP="00C62121">
            <w:pPr>
              <w:jc w:val="left"/>
              <w:rPr>
                <w:lang w:val="en-US"/>
              </w:rPr>
            </w:pPr>
          </w:p>
          <w:p w14:paraId="5E3E7FD1" w14:textId="69BD505B" w:rsidR="00C62121" w:rsidRPr="00C62121" w:rsidRDefault="00C62121" w:rsidP="00C6212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Total123 = 15</w:t>
            </w:r>
          </w:p>
        </w:tc>
      </w:tr>
    </w:tbl>
    <w:p w14:paraId="58694A7F" w14:textId="1EC0AF71" w:rsidR="00C62121" w:rsidRDefault="00C62121" w:rsidP="00C62121">
      <w:pPr>
        <w:rPr>
          <w:lang w:val="en-US"/>
        </w:rPr>
      </w:pPr>
    </w:p>
    <w:p w14:paraId="6117499B" w14:textId="537D84C8" w:rsidR="00C62121" w:rsidRDefault="00C62121" w:rsidP="00C62121">
      <w:r w:rsidRPr="00C62121">
        <w:t xml:space="preserve">Dado o </w:t>
      </w:r>
      <w:proofErr w:type="spellStart"/>
      <w:r w:rsidRPr="00C62121">
        <w:t>resulado</w:t>
      </w:r>
      <w:proofErr w:type="spellEnd"/>
      <w:r w:rsidRPr="00C62121">
        <w:t xml:space="preserve"> acima, qual s</w:t>
      </w:r>
      <w:r>
        <w:t>erá o resultado do SQL abaixo?</w:t>
      </w:r>
    </w:p>
    <w:p w14:paraId="115BE046" w14:textId="0CB79B53" w:rsidR="00C62121" w:rsidRDefault="00C62121" w:rsidP="00C62121"/>
    <w:p w14:paraId="7ACE73F9" w14:textId="7D1B45D8" w:rsidR="00C62121" w:rsidRDefault="00C62121" w:rsidP="00C62121">
      <w:pPr>
        <w:rPr>
          <w:lang w:val="en-US"/>
        </w:rPr>
      </w:pPr>
      <w:r w:rsidRPr="00C62121">
        <w:rPr>
          <w:lang w:val="en-US"/>
        </w:rPr>
        <w:t>SELECT COUNT(</w:t>
      </w:r>
      <w:proofErr w:type="spellStart"/>
      <w:r w:rsidRPr="00C62121">
        <w:rPr>
          <w:lang w:val="en-US"/>
        </w:rPr>
        <w:t>Codigo</w:t>
      </w:r>
      <w:proofErr w:type="spellEnd"/>
      <w:r w:rsidRPr="00C62121">
        <w:rPr>
          <w:lang w:val="en-US"/>
        </w:rPr>
        <w:t xml:space="preserve">) as </w:t>
      </w:r>
      <w:proofErr w:type="spellStart"/>
      <w:r w:rsidRPr="00C62121">
        <w:rPr>
          <w:lang w:val="en-US"/>
        </w:rPr>
        <w:t>TotalFinal</w:t>
      </w:r>
      <w:proofErr w:type="spellEnd"/>
      <w:r w:rsidRPr="00C62121">
        <w:rPr>
          <w:lang w:val="en-US"/>
        </w:rPr>
        <w:t xml:space="preserve"> FROM </w:t>
      </w:r>
      <w:proofErr w:type="spellStart"/>
      <w:r w:rsidRPr="00C62121">
        <w:rPr>
          <w:lang w:val="en-US"/>
        </w:rPr>
        <w:t>Pedido</w:t>
      </w:r>
      <w:proofErr w:type="spellEnd"/>
      <w:r w:rsidRPr="00C62121">
        <w:rPr>
          <w:lang w:val="en-US"/>
        </w:rPr>
        <w:t xml:space="preserve"> WHERE </w:t>
      </w:r>
      <w:proofErr w:type="spellStart"/>
      <w:r w:rsidRPr="00C62121">
        <w:rPr>
          <w:lang w:val="en-US"/>
        </w:rPr>
        <w:t>CodigoComprador</w:t>
      </w:r>
      <w:proofErr w:type="spellEnd"/>
      <w:r w:rsidRPr="00C62121">
        <w:rPr>
          <w:lang w:val="en-US"/>
        </w:rPr>
        <w:t xml:space="preserve"> &lt;&gt; 123</w:t>
      </w:r>
    </w:p>
    <w:p w14:paraId="1A537AFD" w14:textId="0FA1F7C8" w:rsidR="00C62121" w:rsidRDefault="00C62121" w:rsidP="00C62121">
      <w:pPr>
        <w:rPr>
          <w:lang w:val="en-US"/>
        </w:rPr>
      </w:pPr>
    </w:p>
    <w:p w14:paraId="471A8D2E" w14:textId="20D2D967" w:rsidR="00C62121" w:rsidRDefault="00C62121" w:rsidP="00C62121">
      <w:pPr>
        <w:pStyle w:val="Heading2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lastRenderedPageBreak/>
        <w:t>Tarefa</w:t>
      </w:r>
      <w:proofErr w:type="spellEnd"/>
      <w:r>
        <w:rPr>
          <w:lang w:val="en-US"/>
        </w:rPr>
        <w:t xml:space="preserve"> 3</w:t>
      </w:r>
    </w:p>
    <w:p w14:paraId="53EB1005" w14:textId="7BD27438" w:rsidR="00C62121" w:rsidRDefault="00C62121" w:rsidP="00C62121">
      <w:pPr>
        <w:rPr>
          <w:lang w:val="en-US"/>
        </w:rPr>
      </w:pPr>
    </w:p>
    <w:p w14:paraId="57BEB97D" w14:textId="77777777" w:rsidR="00C62121" w:rsidRDefault="00C62121" w:rsidP="00C62121">
      <w:r w:rsidRPr="00C62121">
        <w:t xml:space="preserve">Desenvolva um algoritmo que, dado um conjunto de números inteiros, retorne o índice da posição da soma de dois números desse conjunto. Você pode assumir que cada conjunto de números tem apenas uma solução, e você não pode usar o mesmo número duas vezes. </w:t>
      </w:r>
    </w:p>
    <w:p w14:paraId="61C5169E" w14:textId="77777777" w:rsidR="00C62121" w:rsidRDefault="00C62121" w:rsidP="00C62121"/>
    <w:p w14:paraId="13165EB0" w14:textId="273D9196" w:rsidR="00C62121" w:rsidRPr="00C62121" w:rsidRDefault="00C62121" w:rsidP="00C62121">
      <w:pPr>
        <w:rPr>
          <w:b/>
          <w:bCs/>
        </w:rPr>
      </w:pPr>
      <w:r w:rsidRPr="00C62121">
        <w:rPr>
          <w:b/>
          <w:bCs/>
        </w:rPr>
        <w:t>Exemplo</w:t>
      </w:r>
    </w:p>
    <w:p w14:paraId="685B3A90" w14:textId="77777777" w:rsidR="00C62121" w:rsidRDefault="00C62121" w:rsidP="00C62121"/>
    <w:p w14:paraId="483EDAF2" w14:textId="0D8B56E7" w:rsidR="00C62121" w:rsidRDefault="00C62121" w:rsidP="00C62121">
      <w:r>
        <w:t>Entrada</w:t>
      </w:r>
      <w:r w:rsidRPr="00C62121">
        <w:t>: [2, 7, 11, 15]</w:t>
      </w:r>
    </w:p>
    <w:p w14:paraId="5AFB9416" w14:textId="3645F2C9" w:rsidR="004C11D6" w:rsidRDefault="004C11D6" w:rsidP="00C62121">
      <w:r>
        <w:t>Possíveis resultados (você só precisa resolver um):</w:t>
      </w:r>
    </w:p>
    <w:p w14:paraId="7041699F" w14:textId="187DF0A6" w:rsidR="004C11D6" w:rsidRDefault="004C11D6" w:rsidP="00C621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4C11D6" w14:paraId="4546B1D5" w14:textId="77777777" w:rsidTr="004C11D6">
        <w:tc>
          <w:tcPr>
            <w:tcW w:w="5228" w:type="dxa"/>
          </w:tcPr>
          <w:p w14:paraId="14EF8A4B" w14:textId="77777777" w:rsidR="004C11D6" w:rsidRDefault="004C11D6" w:rsidP="00C62121">
            <w:pPr>
              <w:rPr>
                <w:b/>
                <w:bCs/>
              </w:rPr>
            </w:pPr>
            <w:r w:rsidRPr="004C11D6">
              <w:rPr>
                <w:b/>
                <w:bCs/>
              </w:rPr>
              <w:t>Resultado 1</w:t>
            </w:r>
          </w:p>
          <w:p w14:paraId="436F66D7" w14:textId="77777777" w:rsidR="004C11D6" w:rsidRDefault="004C11D6" w:rsidP="00C62121"/>
          <w:p w14:paraId="392B1354" w14:textId="26F21683" w:rsidR="004C11D6" w:rsidRDefault="004C11D6" w:rsidP="00C62121">
            <w:r>
              <w:t>Soma da entrada: 9</w:t>
            </w:r>
          </w:p>
          <w:p w14:paraId="11CDC8BF" w14:textId="77777777" w:rsidR="004C11D6" w:rsidRDefault="004C11D6" w:rsidP="00C62121">
            <w:r>
              <w:t>9 é a soma de 2 + 7</w:t>
            </w:r>
          </w:p>
          <w:p w14:paraId="4E02E483" w14:textId="43F6C80D" w:rsidR="004C11D6" w:rsidRPr="004C11D6" w:rsidRDefault="004C11D6" w:rsidP="00C62121">
            <w:r>
              <w:t xml:space="preserve">2 + 7 são os números encontrados no </w:t>
            </w:r>
            <w:proofErr w:type="spellStart"/>
            <w:r>
              <w:t>array</w:t>
            </w:r>
            <w:proofErr w:type="spellEnd"/>
            <w:r>
              <w:t xml:space="preserve"> de entrada </w:t>
            </w:r>
          </w:p>
        </w:tc>
        <w:tc>
          <w:tcPr>
            <w:tcW w:w="5229" w:type="dxa"/>
          </w:tcPr>
          <w:p w14:paraId="6AE76AF2" w14:textId="77777777" w:rsidR="004C11D6" w:rsidRDefault="004C11D6" w:rsidP="00C62121">
            <w:pPr>
              <w:rPr>
                <w:b/>
                <w:bCs/>
              </w:rPr>
            </w:pPr>
            <w:r w:rsidRPr="004C11D6">
              <w:rPr>
                <w:b/>
                <w:bCs/>
              </w:rPr>
              <w:t>Resultado 2</w:t>
            </w:r>
          </w:p>
          <w:p w14:paraId="2679F2E5" w14:textId="77777777" w:rsidR="004C11D6" w:rsidRDefault="004C11D6" w:rsidP="00C62121"/>
          <w:p w14:paraId="50C32743" w14:textId="77777777" w:rsidR="004C11D6" w:rsidRDefault="004C11D6" w:rsidP="00C62121">
            <w:r>
              <w:t>Soma da entrada: 22</w:t>
            </w:r>
          </w:p>
          <w:p w14:paraId="4B73B8C7" w14:textId="77777777" w:rsidR="004C11D6" w:rsidRDefault="004C11D6" w:rsidP="00C62121">
            <w:r>
              <w:t>22 é a soma de 7 + 15</w:t>
            </w:r>
          </w:p>
          <w:p w14:paraId="60054576" w14:textId="304E6B36" w:rsidR="004C11D6" w:rsidRPr="004C11D6" w:rsidRDefault="004C11D6" w:rsidP="00C62121"/>
        </w:tc>
      </w:tr>
    </w:tbl>
    <w:p w14:paraId="3285DBC2" w14:textId="77777777" w:rsidR="004C11D6" w:rsidRPr="00C62121" w:rsidRDefault="004C11D6" w:rsidP="00C62121"/>
    <w:sectPr w:rsidR="004C11D6" w:rsidRPr="00C62121" w:rsidSect="00037FCF">
      <w:headerReference w:type="default" r:id="rId12"/>
      <w:footerReference w:type="default" r:id="rId13"/>
      <w:pgSz w:w="11907" w:h="16840" w:code="9"/>
      <w:pgMar w:top="1560" w:right="720" w:bottom="720" w:left="720" w:header="73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765E1" w14:textId="77777777" w:rsidR="004E2A6A" w:rsidRDefault="004E2A6A">
      <w:r>
        <w:separator/>
      </w:r>
    </w:p>
  </w:endnote>
  <w:endnote w:type="continuationSeparator" w:id="0">
    <w:p w14:paraId="5D5DC07A" w14:textId="77777777" w:rsidR="004E2A6A" w:rsidRDefault="004E2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22" w:type="dxa"/>
      <w:tblInd w:w="-567" w:type="dxa"/>
      <w:tblCellMar>
        <w:top w:w="58" w:type="dxa"/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2300"/>
      <w:gridCol w:w="6153"/>
      <w:gridCol w:w="869"/>
    </w:tblGrid>
    <w:tr w:rsidR="00041955" w:rsidRPr="00310A38" w14:paraId="6CB674D3" w14:textId="77777777" w:rsidTr="0001003A">
      <w:trPr>
        <w:trHeight w:val="889"/>
      </w:trPr>
      <w:tc>
        <w:tcPr>
          <w:tcW w:w="2314" w:type="dxa"/>
        </w:tcPr>
        <w:p w14:paraId="382AF4B3" w14:textId="77777777" w:rsidR="00041955" w:rsidRPr="00310A38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b/>
              <w:color w:val="595959"/>
              <w:sz w:val="12"/>
            </w:rPr>
          </w:pPr>
          <w:r>
            <w:rPr>
              <w:rStyle w:val="PageNumber"/>
              <w:rFonts w:ascii="Calibri" w:hAnsi="Calibri"/>
              <w:b/>
              <w:color w:val="595959"/>
              <w:sz w:val="12"/>
            </w:rPr>
            <w:t>Centro de Negócios</w:t>
          </w:r>
        </w:p>
        <w:p w14:paraId="62FA43C1" w14:textId="77777777" w:rsidR="00041955" w:rsidRPr="00310A38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color w:val="595959"/>
              <w:sz w:val="12"/>
            </w:rPr>
          </w:pPr>
          <w:r w:rsidRPr="00310A38">
            <w:rPr>
              <w:rStyle w:val="PageNumber"/>
              <w:rFonts w:ascii="Calibri" w:hAnsi="Calibri"/>
              <w:color w:val="595959"/>
              <w:sz w:val="12"/>
            </w:rPr>
            <w:t>Rua Flórida, 1670</w:t>
          </w:r>
          <w:r>
            <w:rPr>
              <w:rStyle w:val="PageNumber"/>
              <w:rFonts w:ascii="Calibri" w:hAnsi="Calibri"/>
              <w:color w:val="595959"/>
              <w:sz w:val="12"/>
            </w:rPr>
            <w:t xml:space="preserve"> - 9</w:t>
          </w:r>
          <w:r w:rsidRPr="00310A38">
            <w:rPr>
              <w:rStyle w:val="PageNumber"/>
              <w:rFonts w:ascii="Calibri" w:hAnsi="Calibri"/>
              <w:color w:val="595959"/>
              <w:sz w:val="12"/>
            </w:rPr>
            <w:t>º andar</w:t>
          </w:r>
        </w:p>
        <w:p w14:paraId="36061CF4" w14:textId="77777777" w:rsidR="00041955" w:rsidRPr="00310A38" w:rsidRDefault="00041955" w:rsidP="00160DA4">
          <w:pPr>
            <w:pStyle w:val="Footer"/>
            <w:spacing w:line="288" w:lineRule="auto"/>
            <w:jc w:val="left"/>
            <w:rPr>
              <w:rStyle w:val="PageNumber"/>
              <w:rFonts w:ascii="Calibri" w:hAnsi="Calibri"/>
              <w:color w:val="595959"/>
              <w:sz w:val="12"/>
            </w:rPr>
          </w:pPr>
          <w:r>
            <w:rPr>
              <w:rStyle w:val="PageNumber"/>
              <w:rFonts w:ascii="Calibri" w:hAnsi="Calibri"/>
              <w:color w:val="595959"/>
              <w:sz w:val="12"/>
            </w:rPr>
            <w:t>CEP 04</w:t>
          </w:r>
          <w:r w:rsidRPr="00310A38">
            <w:rPr>
              <w:rStyle w:val="PageNumber"/>
              <w:rFonts w:ascii="Calibri" w:hAnsi="Calibri"/>
              <w:color w:val="595959"/>
              <w:sz w:val="12"/>
            </w:rPr>
            <w:t>565</w:t>
          </w:r>
          <w:r>
            <w:rPr>
              <w:rStyle w:val="PageNumber"/>
              <w:rFonts w:ascii="Calibri" w:hAnsi="Calibri"/>
              <w:color w:val="595959"/>
              <w:sz w:val="12"/>
            </w:rPr>
            <w:t>-</w:t>
          </w:r>
          <w:r w:rsidRPr="00310A38">
            <w:rPr>
              <w:rStyle w:val="PageNumber"/>
              <w:rFonts w:ascii="Calibri" w:hAnsi="Calibri"/>
              <w:color w:val="595959"/>
              <w:sz w:val="12"/>
            </w:rPr>
            <w:t xml:space="preserve">001 </w:t>
          </w:r>
          <w:r>
            <w:rPr>
              <w:rStyle w:val="PageNumber"/>
              <w:rFonts w:ascii="Calibri" w:hAnsi="Calibri"/>
              <w:color w:val="595959"/>
              <w:sz w:val="12"/>
            </w:rPr>
            <w:t>-</w:t>
          </w:r>
          <w:r w:rsidRPr="00310A38">
            <w:rPr>
              <w:rStyle w:val="PageNumber"/>
              <w:rFonts w:ascii="Calibri" w:hAnsi="Calibri"/>
              <w:color w:val="595959"/>
              <w:sz w:val="12"/>
            </w:rPr>
            <w:t xml:space="preserve"> Brooklin </w:t>
          </w:r>
          <w:r>
            <w:rPr>
              <w:rStyle w:val="PageNumber"/>
              <w:rFonts w:ascii="Calibri" w:hAnsi="Calibri"/>
              <w:color w:val="595959"/>
              <w:sz w:val="12"/>
            </w:rPr>
            <w:t>Novo</w:t>
          </w:r>
          <w:r>
            <w:rPr>
              <w:rStyle w:val="PageNumber"/>
              <w:rFonts w:ascii="Calibri" w:hAnsi="Calibri"/>
              <w:color w:val="595959"/>
              <w:sz w:val="12"/>
            </w:rPr>
            <w:br/>
          </w:r>
          <w:r w:rsidRPr="00310A38">
            <w:rPr>
              <w:rStyle w:val="PageNumber"/>
              <w:rFonts w:ascii="Calibri" w:hAnsi="Calibri"/>
              <w:color w:val="595959"/>
              <w:sz w:val="12"/>
            </w:rPr>
            <w:t xml:space="preserve">São Paulo </w:t>
          </w:r>
          <w:r>
            <w:rPr>
              <w:rStyle w:val="PageNumber"/>
              <w:rFonts w:ascii="Calibri" w:hAnsi="Calibri"/>
              <w:color w:val="595959"/>
              <w:sz w:val="12"/>
            </w:rPr>
            <w:t>-</w:t>
          </w:r>
          <w:r w:rsidRPr="00310A38">
            <w:rPr>
              <w:rStyle w:val="PageNumber"/>
              <w:rFonts w:ascii="Calibri" w:hAnsi="Calibri"/>
              <w:color w:val="595959"/>
              <w:sz w:val="12"/>
            </w:rPr>
            <w:t xml:space="preserve"> SP</w:t>
          </w:r>
        </w:p>
        <w:p w14:paraId="23918E51" w14:textId="77777777" w:rsidR="00041955" w:rsidRPr="00310A38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color w:val="595959"/>
              <w:sz w:val="18"/>
            </w:rPr>
          </w:pPr>
          <w:r w:rsidRPr="00310A38">
            <w:rPr>
              <w:rStyle w:val="PageNumber"/>
              <w:rFonts w:ascii="Calibri" w:hAnsi="Calibri"/>
              <w:color w:val="595959"/>
              <w:sz w:val="12"/>
            </w:rPr>
            <w:t xml:space="preserve">Fone: (11) 2106-3300 </w:t>
          </w:r>
        </w:p>
      </w:tc>
      <w:tc>
        <w:tcPr>
          <w:tcW w:w="6198" w:type="dxa"/>
        </w:tcPr>
        <w:p w14:paraId="220D6C74" w14:textId="77777777" w:rsidR="00041955" w:rsidRPr="00310A38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b/>
              <w:color w:val="595959"/>
              <w:sz w:val="12"/>
            </w:rPr>
          </w:pPr>
          <w:r>
            <w:rPr>
              <w:rStyle w:val="PageNumber"/>
              <w:rFonts w:ascii="Calibri" w:hAnsi="Calibri"/>
              <w:b/>
              <w:color w:val="595959"/>
              <w:sz w:val="12"/>
            </w:rPr>
            <w:t>Centro de Tecnologia</w:t>
          </w:r>
        </w:p>
        <w:p w14:paraId="78066C5D" w14:textId="77777777" w:rsidR="00041955" w:rsidRPr="00310A38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color w:val="595959"/>
              <w:sz w:val="12"/>
            </w:rPr>
          </w:pPr>
          <w:r>
            <w:rPr>
              <w:rStyle w:val="PageNumber"/>
              <w:rFonts w:ascii="Calibri" w:hAnsi="Calibri"/>
              <w:color w:val="595959"/>
              <w:sz w:val="12"/>
            </w:rPr>
            <w:t xml:space="preserve">Rod. SC 401, nº 8.600 – </w:t>
          </w:r>
          <w:proofErr w:type="spellStart"/>
          <w:r>
            <w:rPr>
              <w:rStyle w:val="PageNumber"/>
              <w:rFonts w:ascii="Calibri" w:hAnsi="Calibri"/>
              <w:color w:val="595959"/>
              <w:sz w:val="12"/>
            </w:rPr>
            <w:t>cj</w:t>
          </w:r>
          <w:proofErr w:type="spellEnd"/>
          <w:r>
            <w:rPr>
              <w:rStyle w:val="PageNumber"/>
              <w:rFonts w:ascii="Calibri" w:hAnsi="Calibri"/>
              <w:color w:val="595959"/>
              <w:sz w:val="12"/>
            </w:rPr>
            <w:t>. 102</w:t>
          </w:r>
        </w:p>
        <w:p w14:paraId="29781DE7" w14:textId="77777777" w:rsidR="00041955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color w:val="595959"/>
              <w:sz w:val="12"/>
            </w:rPr>
          </w:pPr>
          <w:r w:rsidRPr="00310A38">
            <w:rPr>
              <w:rStyle w:val="PageNumber"/>
              <w:rFonts w:ascii="Calibri" w:hAnsi="Calibri"/>
              <w:color w:val="595959"/>
              <w:sz w:val="12"/>
            </w:rPr>
            <w:t xml:space="preserve">CEP </w:t>
          </w:r>
          <w:r>
            <w:rPr>
              <w:rStyle w:val="PageNumber"/>
              <w:rFonts w:ascii="Calibri" w:hAnsi="Calibri"/>
              <w:color w:val="595959"/>
              <w:sz w:val="12"/>
            </w:rPr>
            <w:t>88.050-000</w:t>
          </w:r>
          <w:r w:rsidRPr="00310A38">
            <w:rPr>
              <w:rStyle w:val="PageNumber"/>
              <w:rFonts w:ascii="Calibri" w:hAnsi="Calibri"/>
              <w:color w:val="595959"/>
              <w:sz w:val="12"/>
            </w:rPr>
            <w:t xml:space="preserve"> </w:t>
          </w:r>
          <w:r>
            <w:rPr>
              <w:rStyle w:val="PageNumber"/>
              <w:rFonts w:ascii="Calibri" w:hAnsi="Calibri"/>
              <w:color w:val="595959"/>
              <w:sz w:val="12"/>
            </w:rPr>
            <w:t>–</w:t>
          </w:r>
          <w:r w:rsidRPr="00310A38">
            <w:rPr>
              <w:rStyle w:val="PageNumber"/>
              <w:rFonts w:ascii="Calibri" w:hAnsi="Calibri"/>
              <w:color w:val="595959"/>
              <w:sz w:val="12"/>
            </w:rPr>
            <w:t xml:space="preserve"> </w:t>
          </w:r>
          <w:r>
            <w:rPr>
              <w:rStyle w:val="PageNumber"/>
              <w:rFonts w:ascii="Calibri" w:hAnsi="Calibri"/>
              <w:color w:val="595959"/>
              <w:sz w:val="12"/>
            </w:rPr>
            <w:t>Santo Antônio de Lisboa</w:t>
          </w:r>
          <w:r w:rsidRPr="00310A38">
            <w:rPr>
              <w:rStyle w:val="PageNumber"/>
              <w:rFonts w:ascii="Calibri" w:hAnsi="Calibri"/>
              <w:color w:val="595959"/>
              <w:sz w:val="12"/>
            </w:rPr>
            <w:t xml:space="preserve"> </w:t>
          </w:r>
        </w:p>
        <w:p w14:paraId="001FF2F9" w14:textId="77777777" w:rsidR="00041955" w:rsidRPr="00310A38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color w:val="595959"/>
              <w:sz w:val="12"/>
            </w:rPr>
          </w:pPr>
          <w:r w:rsidRPr="00310A38">
            <w:rPr>
              <w:rStyle w:val="PageNumber"/>
              <w:rFonts w:ascii="Calibri" w:hAnsi="Calibri"/>
              <w:color w:val="595959"/>
              <w:sz w:val="12"/>
            </w:rPr>
            <w:t>Florianópolis – SC</w:t>
          </w:r>
        </w:p>
        <w:p w14:paraId="64B8FBF1" w14:textId="77777777" w:rsidR="00041955" w:rsidRPr="00310A38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color w:val="595959"/>
              <w:sz w:val="18"/>
            </w:rPr>
          </w:pPr>
          <w:r w:rsidRPr="00310A38">
            <w:rPr>
              <w:rStyle w:val="PageNumber"/>
              <w:rFonts w:ascii="Calibri" w:hAnsi="Calibri"/>
              <w:color w:val="595959"/>
              <w:sz w:val="12"/>
            </w:rPr>
            <w:t xml:space="preserve">Fone: (48) 2106-7800 </w:t>
          </w:r>
        </w:p>
      </w:tc>
      <w:tc>
        <w:tcPr>
          <w:tcW w:w="810" w:type="dxa"/>
        </w:tcPr>
        <w:p w14:paraId="27A64351" w14:textId="77777777" w:rsidR="00041955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</w:pPr>
          <w:r>
            <w:rPr>
              <w:b/>
              <w:noProof/>
              <w:color w:val="595959"/>
              <w:sz w:val="13"/>
              <w:szCs w:val="13"/>
              <w:lang w:eastAsia="pt-BR"/>
            </w:rPr>
            <w:drawing>
              <wp:anchor distT="0" distB="0" distL="114300" distR="114300" simplePos="0" relativeHeight="251657728" behindDoc="1" locked="0" layoutInCell="1" allowOverlap="1" wp14:anchorId="3CF6B8BD" wp14:editId="6019FDE7">
                <wp:simplePos x="0" y="0"/>
                <wp:positionH relativeFrom="column">
                  <wp:posOffset>471805</wp:posOffset>
                </wp:positionH>
                <wp:positionV relativeFrom="paragraph">
                  <wp:posOffset>-15240</wp:posOffset>
                </wp:positionV>
                <wp:extent cx="866775" cy="661035"/>
                <wp:effectExtent l="19050" t="0" r="9525" b="0"/>
                <wp:wrapNone/>
                <wp:docPr id="24" name="Picture 0" descr="papel_timbra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papel_timbra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610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30713878" w14:textId="77777777" w:rsidR="00041955" w:rsidRPr="00310A38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</w:pP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fldChar w:fldCharType="begin"/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instrText xml:space="preserve"> DATE \@ "d/M/yyyy" </w:instrText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fldChar w:fldCharType="separate"/>
          </w:r>
          <w:r w:rsidR="00C62121">
            <w:rPr>
              <w:rStyle w:val="PageNumber"/>
              <w:rFonts w:ascii="Calibri" w:hAnsi="Calibri"/>
              <w:b/>
              <w:noProof/>
              <w:color w:val="595959"/>
              <w:sz w:val="13"/>
              <w:szCs w:val="13"/>
            </w:rPr>
            <w:t>10/12/2020</w:t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fldChar w:fldCharType="end"/>
          </w:r>
        </w:p>
        <w:p w14:paraId="0290165C" w14:textId="77777777" w:rsidR="00041955" w:rsidRPr="00310A38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color w:val="595959"/>
              <w:sz w:val="18"/>
            </w:rPr>
          </w:pP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fldChar w:fldCharType="begin"/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instrText xml:space="preserve"> PAGE </w:instrText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fldChar w:fldCharType="separate"/>
          </w:r>
          <w:r w:rsidR="00EB6DE5">
            <w:rPr>
              <w:rStyle w:val="PageNumber"/>
              <w:rFonts w:ascii="Calibri" w:hAnsi="Calibri"/>
              <w:b/>
              <w:noProof/>
              <w:color w:val="595959"/>
              <w:sz w:val="13"/>
              <w:szCs w:val="13"/>
            </w:rPr>
            <w:t>6</w:t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fldChar w:fldCharType="end"/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t>/</w:t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fldChar w:fldCharType="begin"/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instrText xml:space="preserve"> NUMPAGES </w:instrText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fldChar w:fldCharType="separate"/>
          </w:r>
          <w:r w:rsidR="00EB6DE5">
            <w:rPr>
              <w:rStyle w:val="PageNumber"/>
              <w:rFonts w:ascii="Calibri" w:hAnsi="Calibri"/>
              <w:b/>
              <w:noProof/>
              <w:color w:val="595959"/>
              <w:sz w:val="13"/>
              <w:szCs w:val="13"/>
            </w:rPr>
            <w:t>7</w:t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fldChar w:fldCharType="end"/>
          </w:r>
        </w:p>
      </w:tc>
    </w:tr>
  </w:tbl>
  <w:p w14:paraId="2EACC5B5" w14:textId="77777777" w:rsidR="00041955" w:rsidRPr="00616889" w:rsidRDefault="00041955" w:rsidP="00010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670BF" w14:textId="77777777" w:rsidR="004E2A6A" w:rsidRDefault="004E2A6A">
      <w:r>
        <w:separator/>
      </w:r>
    </w:p>
  </w:footnote>
  <w:footnote w:type="continuationSeparator" w:id="0">
    <w:p w14:paraId="36C3CA33" w14:textId="77777777" w:rsidR="004E2A6A" w:rsidRDefault="004E2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4897E" w14:textId="77777777" w:rsidR="00041955" w:rsidRDefault="00041955">
    <w:pPr>
      <w:pStyle w:val="Head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20E0604" wp14:editId="7F09A6C2">
          <wp:simplePos x="0" y="0"/>
          <wp:positionH relativeFrom="column">
            <wp:posOffset>5780610</wp:posOffset>
          </wp:positionH>
          <wp:positionV relativeFrom="page">
            <wp:posOffset>359471</wp:posOffset>
          </wp:positionV>
          <wp:extent cx="895350" cy="466725"/>
          <wp:effectExtent l="0" t="0" r="0" b="9525"/>
          <wp:wrapNone/>
          <wp:docPr id="22" name="Picture 5" descr="aaaaaaaaaa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aaaaaaaaa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inline distT="0" distB="0" distL="0" distR="0" wp14:anchorId="304F627A" wp14:editId="7081C1DA">
          <wp:extent cx="1552575" cy="323850"/>
          <wp:effectExtent l="19050" t="0" r="9525" b="0"/>
          <wp:docPr id="23" name="Picture 23" descr="C:\Users\Adriana\Pictures\Marca_Paradigma_limpaCMYK_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riana\Pictures\Marca_Paradigma_limpaCMYK_jp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ACBE6E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7AD81B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393D78"/>
    <w:multiLevelType w:val="hybridMultilevel"/>
    <w:tmpl w:val="3DF0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9500C"/>
    <w:multiLevelType w:val="multilevel"/>
    <w:tmpl w:val="A76C76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674710"/>
    <w:multiLevelType w:val="hybridMultilevel"/>
    <w:tmpl w:val="B574A8C2"/>
    <w:lvl w:ilvl="0" w:tplc="C60EB4F6">
      <w:start w:val="1"/>
      <w:numFmt w:val="decimal"/>
      <w:lvlText w:val="RF%1."/>
      <w:lvlJc w:val="left"/>
      <w:pPr>
        <w:ind w:left="360" w:hanging="360"/>
      </w:pPr>
      <w:rPr>
        <w:rFonts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845EA0"/>
    <w:multiLevelType w:val="singleLevel"/>
    <w:tmpl w:val="A0F0A86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" w15:restartNumberingAfterBreak="0">
    <w:nsid w:val="11691B89"/>
    <w:multiLevelType w:val="hybridMultilevel"/>
    <w:tmpl w:val="068C8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E5D49"/>
    <w:multiLevelType w:val="hybridMultilevel"/>
    <w:tmpl w:val="E6ACECD0"/>
    <w:lvl w:ilvl="0" w:tplc="0416000B">
      <w:start w:val="1"/>
      <w:numFmt w:val="bullet"/>
      <w:lvlText w:val=""/>
      <w:lvlJc w:val="left"/>
      <w:pPr>
        <w:ind w:left="261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78" w:hanging="360"/>
      </w:pPr>
      <w:rPr>
        <w:rFonts w:ascii="Wingdings" w:hAnsi="Wingdings" w:hint="default"/>
      </w:rPr>
    </w:lvl>
  </w:abstractNum>
  <w:abstractNum w:abstractNumId="8" w15:restartNumberingAfterBreak="0">
    <w:nsid w:val="16DB145B"/>
    <w:multiLevelType w:val="hybridMultilevel"/>
    <w:tmpl w:val="5B18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E716B"/>
    <w:multiLevelType w:val="hybridMultilevel"/>
    <w:tmpl w:val="C202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D5C18"/>
    <w:multiLevelType w:val="hybridMultilevel"/>
    <w:tmpl w:val="B91041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F304EB"/>
    <w:multiLevelType w:val="hybridMultilevel"/>
    <w:tmpl w:val="9198E4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0257C8"/>
    <w:multiLevelType w:val="hybridMultilevel"/>
    <w:tmpl w:val="AC3E4FDC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0E64B49"/>
    <w:multiLevelType w:val="hybridMultilevel"/>
    <w:tmpl w:val="D2D6E90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1A0268F"/>
    <w:multiLevelType w:val="hybridMultilevel"/>
    <w:tmpl w:val="BF023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E2949"/>
    <w:multiLevelType w:val="hybridMultilevel"/>
    <w:tmpl w:val="3822FE10"/>
    <w:lvl w:ilvl="0" w:tplc="0416000B">
      <w:start w:val="1"/>
      <w:numFmt w:val="bullet"/>
      <w:lvlText w:val=""/>
      <w:lvlJc w:val="left"/>
      <w:pPr>
        <w:ind w:left="22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6" w15:restartNumberingAfterBreak="0">
    <w:nsid w:val="24213846"/>
    <w:multiLevelType w:val="hybridMultilevel"/>
    <w:tmpl w:val="F034BDDA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5A02AD7"/>
    <w:multiLevelType w:val="hybridMultilevel"/>
    <w:tmpl w:val="E0EC7F94"/>
    <w:lvl w:ilvl="0" w:tplc="04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27536569"/>
    <w:multiLevelType w:val="hybridMultilevel"/>
    <w:tmpl w:val="FD6A7B6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448F4"/>
    <w:multiLevelType w:val="hybridMultilevel"/>
    <w:tmpl w:val="271EF00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802FE4"/>
    <w:multiLevelType w:val="multilevel"/>
    <w:tmpl w:val="1AAC92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387511F6"/>
    <w:multiLevelType w:val="hybridMultilevel"/>
    <w:tmpl w:val="7E8EB36A"/>
    <w:lvl w:ilvl="0" w:tplc="0416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2" w15:restartNumberingAfterBreak="0">
    <w:nsid w:val="39B50635"/>
    <w:multiLevelType w:val="hybridMultilevel"/>
    <w:tmpl w:val="AC82A2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71272F"/>
    <w:multiLevelType w:val="hybridMultilevel"/>
    <w:tmpl w:val="D2C0B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E12CF"/>
    <w:multiLevelType w:val="hybridMultilevel"/>
    <w:tmpl w:val="88A82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226A3"/>
    <w:multiLevelType w:val="multilevel"/>
    <w:tmpl w:val="89F876C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 w15:restartNumberingAfterBreak="0">
    <w:nsid w:val="47BB1638"/>
    <w:multiLevelType w:val="multilevel"/>
    <w:tmpl w:val="51A46C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B117D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CCA3758"/>
    <w:multiLevelType w:val="hybridMultilevel"/>
    <w:tmpl w:val="A24E0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C537E"/>
    <w:multiLevelType w:val="hybridMultilevel"/>
    <w:tmpl w:val="F86E60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F1700"/>
    <w:multiLevelType w:val="hybridMultilevel"/>
    <w:tmpl w:val="76BC9A18"/>
    <w:lvl w:ilvl="0" w:tplc="0416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1" w15:restartNumberingAfterBreak="0">
    <w:nsid w:val="51D75E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373570"/>
    <w:multiLevelType w:val="hybridMultilevel"/>
    <w:tmpl w:val="1C86BF5C"/>
    <w:lvl w:ilvl="0" w:tplc="0416000B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3" w15:restartNumberingAfterBreak="0">
    <w:nsid w:val="57831134"/>
    <w:multiLevelType w:val="hybridMultilevel"/>
    <w:tmpl w:val="83D29996"/>
    <w:lvl w:ilvl="0" w:tplc="0416000B">
      <w:start w:val="1"/>
      <w:numFmt w:val="bullet"/>
      <w:lvlText w:val=""/>
      <w:lvlJc w:val="left"/>
      <w:pPr>
        <w:ind w:left="22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34" w15:restartNumberingAfterBreak="0">
    <w:nsid w:val="58C71B88"/>
    <w:multiLevelType w:val="hybridMultilevel"/>
    <w:tmpl w:val="E7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D91542"/>
    <w:multiLevelType w:val="hybridMultilevel"/>
    <w:tmpl w:val="AE7E8A2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D31DBF"/>
    <w:multiLevelType w:val="hybridMultilevel"/>
    <w:tmpl w:val="9D041548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7" w15:restartNumberingAfterBreak="0">
    <w:nsid w:val="647C3EAC"/>
    <w:multiLevelType w:val="hybridMultilevel"/>
    <w:tmpl w:val="281E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3E34D7"/>
    <w:multiLevelType w:val="hybridMultilevel"/>
    <w:tmpl w:val="43F21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B91D34"/>
    <w:multiLevelType w:val="hybridMultilevel"/>
    <w:tmpl w:val="37C86C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785C99"/>
    <w:multiLevelType w:val="hybridMultilevel"/>
    <w:tmpl w:val="5A5ACA3E"/>
    <w:lvl w:ilvl="0" w:tplc="04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95" w:hanging="360"/>
      </w:pPr>
      <w:rPr>
        <w:rFonts w:ascii="Wingdings" w:hAnsi="Wingdings" w:hint="default"/>
      </w:rPr>
    </w:lvl>
  </w:abstractNum>
  <w:abstractNum w:abstractNumId="41" w15:restartNumberingAfterBreak="0">
    <w:nsid w:val="6B5D2626"/>
    <w:multiLevelType w:val="hybridMultilevel"/>
    <w:tmpl w:val="2BC6C95C"/>
    <w:lvl w:ilvl="0" w:tplc="4768D2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CE44AD"/>
    <w:multiLevelType w:val="multilevel"/>
    <w:tmpl w:val="CFE074D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 w15:restartNumberingAfterBreak="0">
    <w:nsid w:val="70720315"/>
    <w:multiLevelType w:val="multilevel"/>
    <w:tmpl w:val="D480DC3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07750F4"/>
    <w:multiLevelType w:val="hybridMultilevel"/>
    <w:tmpl w:val="766CB35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0E3FBA"/>
    <w:multiLevelType w:val="hybridMultilevel"/>
    <w:tmpl w:val="11C40880"/>
    <w:lvl w:ilvl="0" w:tplc="0409000B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6" w15:restartNumberingAfterBreak="0">
    <w:nsid w:val="7C7152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F064DB6"/>
    <w:multiLevelType w:val="multilevel"/>
    <w:tmpl w:val="E318AC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5"/>
  </w:num>
  <w:num w:numId="6">
    <w:abstractNumId w:val="38"/>
  </w:num>
  <w:num w:numId="7">
    <w:abstractNumId w:val="4"/>
  </w:num>
  <w:num w:numId="8">
    <w:abstractNumId w:val="21"/>
  </w:num>
  <w:num w:numId="9">
    <w:abstractNumId w:val="16"/>
  </w:num>
  <w:num w:numId="10">
    <w:abstractNumId w:val="33"/>
  </w:num>
  <w:num w:numId="11">
    <w:abstractNumId w:val="32"/>
  </w:num>
  <w:num w:numId="12">
    <w:abstractNumId w:val="15"/>
  </w:num>
  <w:num w:numId="13">
    <w:abstractNumId w:val="29"/>
  </w:num>
  <w:num w:numId="14">
    <w:abstractNumId w:val="10"/>
  </w:num>
  <w:num w:numId="15">
    <w:abstractNumId w:val="13"/>
  </w:num>
  <w:num w:numId="16">
    <w:abstractNumId w:val="12"/>
  </w:num>
  <w:num w:numId="17">
    <w:abstractNumId w:val="9"/>
  </w:num>
  <w:num w:numId="18">
    <w:abstractNumId w:val="8"/>
  </w:num>
  <w:num w:numId="19">
    <w:abstractNumId w:val="37"/>
  </w:num>
  <w:num w:numId="20">
    <w:abstractNumId w:val="45"/>
  </w:num>
  <w:num w:numId="21">
    <w:abstractNumId w:val="24"/>
  </w:num>
  <w:num w:numId="22">
    <w:abstractNumId w:val="23"/>
  </w:num>
  <w:num w:numId="23">
    <w:abstractNumId w:val="17"/>
  </w:num>
  <w:num w:numId="24">
    <w:abstractNumId w:val="36"/>
  </w:num>
  <w:num w:numId="25">
    <w:abstractNumId w:val="30"/>
  </w:num>
  <w:num w:numId="26">
    <w:abstractNumId w:val="6"/>
  </w:num>
  <w:num w:numId="27">
    <w:abstractNumId w:val="11"/>
  </w:num>
  <w:num w:numId="28">
    <w:abstractNumId w:val="40"/>
  </w:num>
  <w:num w:numId="29">
    <w:abstractNumId w:val="39"/>
  </w:num>
  <w:num w:numId="30">
    <w:abstractNumId w:val="7"/>
  </w:num>
  <w:num w:numId="31">
    <w:abstractNumId w:val="34"/>
  </w:num>
  <w:num w:numId="32">
    <w:abstractNumId w:val="20"/>
  </w:num>
  <w:num w:numId="33">
    <w:abstractNumId w:val="42"/>
  </w:num>
  <w:num w:numId="34">
    <w:abstractNumId w:val="43"/>
  </w:num>
  <w:num w:numId="35">
    <w:abstractNumId w:val="26"/>
  </w:num>
  <w:num w:numId="36">
    <w:abstractNumId w:val="47"/>
  </w:num>
  <w:num w:numId="37">
    <w:abstractNumId w:val="46"/>
  </w:num>
  <w:num w:numId="38">
    <w:abstractNumId w:val="27"/>
  </w:num>
  <w:num w:numId="39">
    <w:abstractNumId w:val="31"/>
  </w:num>
  <w:num w:numId="40">
    <w:abstractNumId w:val="41"/>
  </w:num>
  <w:num w:numId="41">
    <w:abstractNumId w:val="44"/>
  </w:num>
  <w:num w:numId="42">
    <w:abstractNumId w:val="18"/>
  </w:num>
  <w:num w:numId="43">
    <w:abstractNumId w:val="35"/>
  </w:num>
  <w:num w:numId="44">
    <w:abstractNumId w:val="22"/>
  </w:num>
  <w:num w:numId="45">
    <w:abstractNumId w:val="28"/>
  </w:num>
  <w:num w:numId="46">
    <w:abstractNumId w:val="14"/>
  </w:num>
  <w:num w:numId="47">
    <w:abstractNumId w:val="2"/>
  </w:num>
  <w:num w:numId="48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21"/>
    <w:rsid w:val="000004E2"/>
    <w:rsid w:val="00000B6A"/>
    <w:rsid w:val="000025F6"/>
    <w:rsid w:val="00002F82"/>
    <w:rsid w:val="000047BF"/>
    <w:rsid w:val="0000491E"/>
    <w:rsid w:val="000049D3"/>
    <w:rsid w:val="00004E6A"/>
    <w:rsid w:val="00005DF3"/>
    <w:rsid w:val="0000647F"/>
    <w:rsid w:val="00006697"/>
    <w:rsid w:val="00006B7F"/>
    <w:rsid w:val="00007387"/>
    <w:rsid w:val="00007B01"/>
    <w:rsid w:val="0001003A"/>
    <w:rsid w:val="000102F7"/>
    <w:rsid w:val="000103B8"/>
    <w:rsid w:val="00010B3D"/>
    <w:rsid w:val="00010E5C"/>
    <w:rsid w:val="00010EC0"/>
    <w:rsid w:val="0001161D"/>
    <w:rsid w:val="00011AC6"/>
    <w:rsid w:val="00012003"/>
    <w:rsid w:val="00012DB3"/>
    <w:rsid w:val="00012F57"/>
    <w:rsid w:val="00013103"/>
    <w:rsid w:val="000132B0"/>
    <w:rsid w:val="000132E0"/>
    <w:rsid w:val="00013ADA"/>
    <w:rsid w:val="00013D9E"/>
    <w:rsid w:val="0001407D"/>
    <w:rsid w:val="0001454A"/>
    <w:rsid w:val="00014867"/>
    <w:rsid w:val="000154E8"/>
    <w:rsid w:val="00015968"/>
    <w:rsid w:val="00016F85"/>
    <w:rsid w:val="00017583"/>
    <w:rsid w:val="00017A45"/>
    <w:rsid w:val="00017CF4"/>
    <w:rsid w:val="00017F10"/>
    <w:rsid w:val="0002010B"/>
    <w:rsid w:val="00021A2B"/>
    <w:rsid w:val="0002218A"/>
    <w:rsid w:val="000224BC"/>
    <w:rsid w:val="000227CC"/>
    <w:rsid w:val="000227E6"/>
    <w:rsid w:val="00022B2A"/>
    <w:rsid w:val="000237B1"/>
    <w:rsid w:val="000242A2"/>
    <w:rsid w:val="00024859"/>
    <w:rsid w:val="00024E4C"/>
    <w:rsid w:val="00025313"/>
    <w:rsid w:val="000258CA"/>
    <w:rsid w:val="00025D57"/>
    <w:rsid w:val="00027222"/>
    <w:rsid w:val="00027BF1"/>
    <w:rsid w:val="000300E2"/>
    <w:rsid w:val="00030289"/>
    <w:rsid w:val="000304A3"/>
    <w:rsid w:val="00030AC3"/>
    <w:rsid w:val="00030D67"/>
    <w:rsid w:val="00031A04"/>
    <w:rsid w:val="00032131"/>
    <w:rsid w:val="00033568"/>
    <w:rsid w:val="00033A73"/>
    <w:rsid w:val="00033B17"/>
    <w:rsid w:val="0003493D"/>
    <w:rsid w:val="00034FED"/>
    <w:rsid w:val="0003789A"/>
    <w:rsid w:val="000378C8"/>
    <w:rsid w:val="000379D2"/>
    <w:rsid w:val="00037FCF"/>
    <w:rsid w:val="0004072F"/>
    <w:rsid w:val="000418D4"/>
    <w:rsid w:val="00041955"/>
    <w:rsid w:val="00041A23"/>
    <w:rsid w:val="00042112"/>
    <w:rsid w:val="00042816"/>
    <w:rsid w:val="00043520"/>
    <w:rsid w:val="0004369A"/>
    <w:rsid w:val="0004421D"/>
    <w:rsid w:val="00044AC7"/>
    <w:rsid w:val="00045038"/>
    <w:rsid w:val="00045694"/>
    <w:rsid w:val="00045FA0"/>
    <w:rsid w:val="0004628C"/>
    <w:rsid w:val="000464ED"/>
    <w:rsid w:val="000468BA"/>
    <w:rsid w:val="00046BBC"/>
    <w:rsid w:val="00047188"/>
    <w:rsid w:val="00050D89"/>
    <w:rsid w:val="0005201F"/>
    <w:rsid w:val="00052861"/>
    <w:rsid w:val="00052873"/>
    <w:rsid w:val="00052BB8"/>
    <w:rsid w:val="000546A8"/>
    <w:rsid w:val="00054CB6"/>
    <w:rsid w:val="0005524D"/>
    <w:rsid w:val="00055B0F"/>
    <w:rsid w:val="00057790"/>
    <w:rsid w:val="00057EFE"/>
    <w:rsid w:val="00057FFA"/>
    <w:rsid w:val="000605B3"/>
    <w:rsid w:val="000609CD"/>
    <w:rsid w:val="0006125C"/>
    <w:rsid w:val="00061690"/>
    <w:rsid w:val="00061C07"/>
    <w:rsid w:val="000628F9"/>
    <w:rsid w:val="00062C3A"/>
    <w:rsid w:val="000638EE"/>
    <w:rsid w:val="00064215"/>
    <w:rsid w:val="0006501E"/>
    <w:rsid w:val="000656B0"/>
    <w:rsid w:val="00065BE1"/>
    <w:rsid w:val="00066977"/>
    <w:rsid w:val="00067132"/>
    <w:rsid w:val="00067835"/>
    <w:rsid w:val="0006785D"/>
    <w:rsid w:val="000679E7"/>
    <w:rsid w:val="00067BEF"/>
    <w:rsid w:val="00071492"/>
    <w:rsid w:val="00071691"/>
    <w:rsid w:val="00072263"/>
    <w:rsid w:val="00072A41"/>
    <w:rsid w:val="00072AAA"/>
    <w:rsid w:val="000731AD"/>
    <w:rsid w:val="00073B0B"/>
    <w:rsid w:val="00074B6B"/>
    <w:rsid w:val="00075162"/>
    <w:rsid w:val="00075CD0"/>
    <w:rsid w:val="00076480"/>
    <w:rsid w:val="00076F0C"/>
    <w:rsid w:val="00077095"/>
    <w:rsid w:val="0007740C"/>
    <w:rsid w:val="00077468"/>
    <w:rsid w:val="00077623"/>
    <w:rsid w:val="00080205"/>
    <w:rsid w:val="00080E53"/>
    <w:rsid w:val="0008178B"/>
    <w:rsid w:val="0008267B"/>
    <w:rsid w:val="000828FC"/>
    <w:rsid w:val="00082D0A"/>
    <w:rsid w:val="000835E0"/>
    <w:rsid w:val="00083D32"/>
    <w:rsid w:val="0008446E"/>
    <w:rsid w:val="0008453C"/>
    <w:rsid w:val="0008496A"/>
    <w:rsid w:val="000855CC"/>
    <w:rsid w:val="00085788"/>
    <w:rsid w:val="00087DE6"/>
    <w:rsid w:val="00090941"/>
    <w:rsid w:val="00090BD0"/>
    <w:rsid w:val="00090F07"/>
    <w:rsid w:val="0009115F"/>
    <w:rsid w:val="00094B59"/>
    <w:rsid w:val="000959F1"/>
    <w:rsid w:val="00095A8C"/>
    <w:rsid w:val="00096118"/>
    <w:rsid w:val="0009635B"/>
    <w:rsid w:val="00096674"/>
    <w:rsid w:val="0009730B"/>
    <w:rsid w:val="00097BAE"/>
    <w:rsid w:val="000A24B9"/>
    <w:rsid w:val="000A31A8"/>
    <w:rsid w:val="000A4605"/>
    <w:rsid w:val="000A4C8B"/>
    <w:rsid w:val="000A58E5"/>
    <w:rsid w:val="000A5D69"/>
    <w:rsid w:val="000A6D6E"/>
    <w:rsid w:val="000A6E25"/>
    <w:rsid w:val="000A70AA"/>
    <w:rsid w:val="000A70E8"/>
    <w:rsid w:val="000A7411"/>
    <w:rsid w:val="000B01A5"/>
    <w:rsid w:val="000B041C"/>
    <w:rsid w:val="000B1269"/>
    <w:rsid w:val="000B149A"/>
    <w:rsid w:val="000B173E"/>
    <w:rsid w:val="000B1821"/>
    <w:rsid w:val="000B1ECE"/>
    <w:rsid w:val="000B306A"/>
    <w:rsid w:val="000B336E"/>
    <w:rsid w:val="000B433E"/>
    <w:rsid w:val="000B6297"/>
    <w:rsid w:val="000B691E"/>
    <w:rsid w:val="000B73FF"/>
    <w:rsid w:val="000C0752"/>
    <w:rsid w:val="000C0F32"/>
    <w:rsid w:val="000C2365"/>
    <w:rsid w:val="000C2841"/>
    <w:rsid w:val="000C2C4F"/>
    <w:rsid w:val="000C2EE3"/>
    <w:rsid w:val="000C319A"/>
    <w:rsid w:val="000C34AA"/>
    <w:rsid w:val="000C34B4"/>
    <w:rsid w:val="000C3809"/>
    <w:rsid w:val="000C38E5"/>
    <w:rsid w:val="000C3919"/>
    <w:rsid w:val="000C3B9C"/>
    <w:rsid w:val="000C3FB3"/>
    <w:rsid w:val="000C4916"/>
    <w:rsid w:val="000C5248"/>
    <w:rsid w:val="000C54C2"/>
    <w:rsid w:val="000C5587"/>
    <w:rsid w:val="000C5704"/>
    <w:rsid w:val="000C5D9C"/>
    <w:rsid w:val="000C5E52"/>
    <w:rsid w:val="000C5F1E"/>
    <w:rsid w:val="000C61BA"/>
    <w:rsid w:val="000C639C"/>
    <w:rsid w:val="000C72FB"/>
    <w:rsid w:val="000C73CA"/>
    <w:rsid w:val="000C78F5"/>
    <w:rsid w:val="000C79E6"/>
    <w:rsid w:val="000D000E"/>
    <w:rsid w:val="000D1395"/>
    <w:rsid w:val="000D1667"/>
    <w:rsid w:val="000D18DB"/>
    <w:rsid w:val="000D1CFC"/>
    <w:rsid w:val="000D1D6B"/>
    <w:rsid w:val="000D3512"/>
    <w:rsid w:val="000D3543"/>
    <w:rsid w:val="000D3B36"/>
    <w:rsid w:val="000D3BEA"/>
    <w:rsid w:val="000D3D4F"/>
    <w:rsid w:val="000D3F8C"/>
    <w:rsid w:val="000D4269"/>
    <w:rsid w:val="000D4ADA"/>
    <w:rsid w:val="000D50E5"/>
    <w:rsid w:val="000D5A09"/>
    <w:rsid w:val="000D5AC3"/>
    <w:rsid w:val="000D5E7D"/>
    <w:rsid w:val="000D6C1B"/>
    <w:rsid w:val="000D7137"/>
    <w:rsid w:val="000D72CE"/>
    <w:rsid w:val="000D74AC"/>
    <w:rsid w:val="000D7673"/>
    <w:rsid w:val="000E02EF"/>
    <w:rsid w:val="000E1C1D"/>
    <w:rsid w:val="000E1DCA"/>
    <w:rsid w:val="000E2A96"/>
    <w:rsid w:val="000E2B57"/>
    <w:rsid w:val="000E330E"/>
    <w:rsid w:val="000E3A2D"/>
    <w:rsid w:val="000E4FCC"/>
    <w:rsid w:val="000E530B"/>
    <w:rsid w:val="000E6071"/>
    <w:rsid w:val="000E66C7"/>
    <w:rsid w:val="000E6980"/>
    <w:rsid w:val="000E6F3C"/>
    <w:rsid w:val="000F0694"/>
    <w:rsid w:val="000F0A77"/>
    <w:rsid w:val="000F0B02"/>
    <w:rsid w:val="000F10BD"/>
    <w:rsid w:val="000F1968"/>
    <w:rsid w:val="000F37D6"/>
    <w:rsid w:val="000F4A3E"/>
    <w:rsid w:val="000F4C80"/>
    <w:rsid w:val="000F523C"/>
    <w:rsid w:val="000F6484"/>
    <w:rsid w:val="000F66D4"/>
    <w:rsid w:val="000F6E8F"/>
    <w:rsid w:val="000F74E2"/>
    <w:rsid w:val="001012D2"/>
    <w:rsid w:val="001013F5"/>
    <w:rsid w:val="0010169D"/>
    <w:rsid w:val="00101A81"/>
    <w:rsid w:val="001030A6"/>
    <w:rsid w:val="0010375D"/>
    <w:rsid w:val="00103AAC"/>
    <w:rsid w:val="00103EED"/>
    <w:rsid w:val="001040E9"/>
    <w:rsid w:val="001047E9"/>
    <w:rsid w:val="0010631A"/>
    <w:rsid w:val="0010751A"/>
    <w:rsid w:val="00110C7D"/>
    <w:rsid w:val="0011164E"/>
    <w:rsid w:val="001124CF"/>
    <w:rsid w:val="001125F6"/>
    <w:rsid w:val="001129A2"/>
    <w:rsid w:val="00113649"/>
    <w:rsid w:val="001141FE"/>
    <w:rsid w:val="00115005"/>
    <w:rsid w:val="00115247"/>
    <w:rsid w:val="0011591A"/>
    <w:rsid w:val="00116752"/>
    <w:rsid w:val="001168D7"/>
    <w:rsid w:val="00116BE7"/>
    <w:rsid w:val="00120781"/>
    <w:rsid w:val="00120825"/>
    <w:rsid w:val="001216C5"/>
    <w:rsid w:val="00121FBB"/>
    <w:rsid w:val="0012207C"/>
    <w:rsid w:val="00122697"/>
    <w:rsid w:val="00122BD3"/>
    <w:rsid w:val="001231FE"/>
    <w:rsid w:val="00123AF6"/>
    <w:rsid w:val="00123D6A"/>
    <w:rsid w:val="00123DB7"/>
    <w:rsid w:val="0012425B"/>
    <w:rsid w:val="001248D6"/>
    <w:rsid w:val="001252C0"/>
    <w:rsid w:val="00125FCC"/>
    <w:rsid w:val="001275E4"/>
    <w:rsid w:val="00130BC6"/>
    <w:rsid w:val="00132249"/>
    <w:rsid w:val="0013287F"/>
    <w:rsid w:val="001328AD"/>
    <w:rsid w:val="001329DB"/>
    <w:rsid w:val="00133293"/>
    <w:rsid w:val="00133D89"/>
    <w:rsid w:val="001340CC"/>
    <w:rsid w:val="001343B4"/>
    <w:rsid w:val="00134A10"/>
    <w:rsid w:val="00134FAC"/>
    <w:rsid w:val="00134FBD"/>
    <w:rsid w:val="0013514F"/>
    <w:rsid w:val="0013623E"/>
    <w:rsid w:val="00136D0A"/>
    <w:rsid w:val="00137467"/>
    <w:rsid w:val="001406B4"/>
    <w:rsid w:val="0014075A"/>
    <w:rsid w:val="00140A28"/>
    <w:rsid w:val="0014140F"/>
    <w:rsid w:val="00142A48"/>
    <w:rsid w:val="00143924"/>
    <w:rsid w:val="00143C70"/>
    <w:rsid w:val="00144E90"/>
    <w:rsid w:val="00146630"/>
    <w:rsid w:val="00146A63"/>
    <w:rsid w:val="00146FE9"/>
    <w:rsid w:val="00147BE2"/>
    <w:rsid w:val="001505D6"/>
    <w:rsid w:val="00150AC2"/>
    <w:rsid w:val="001515B5"/>
    <w:rsid w:val="001515F4"/>
    <w:rsid w:val="001519AD"/>
    <w:rsid w:val="0015214A"/>
    <w:rsid w:val="0015408A"/>
    <w:rsid w:val="001540A1"/>
    <w:rsid w:val="00154769"/>
    <w:rsid w:val="00154BC5"/>
    <w:rsid w:val="00155925"/>
    <w:rsid w:val="00156881"/>
    <w:rsid w:val="00156B9F"/>
    <w:rsid w:val="00156DFA"/>
    <w:rsid w:val="001573CF"/>
    <w:rsid w:val="0015789F"/>
    <w:rsid w:val="00157E60"/>
    <w:rsid w:val="00160172"/>
    <w:rsid w:val="00160DA4"/>
    <w:rsid w:val="00160EFE"/>
    <w:rsid w:val="0016208E"/>
    <w:rsid w:val="0016280B"/>
    <w:rsid w:val="00162B99"/>
    <w:rsid w:val="001631C7"/>
    <w:rsid w:val="00163D1E"/>
    <w:rsid w:val="001642F2"/>
    <w:rsid w:val="0016452C"/>
    <w:rsid w:val="00164833"/>
    <w:rsid w:val="001649DA"/>
    <w:rsid w:val="00164B33"/>
    <w:rsid w:val="00165655"/>
    <w:rsid w:val="001657F6"/>
    <w:rsid w:val="00166F53"/>
    <w:rsid w:val="0016740E"/>
    <w:rsid w:val="00167696"/>
    <w:rsid w:val="00167C78"/>
    <w:rsid w:val="00167C99"/>
    <w:rsid w:val="00167E0D"/>
    <w:rsid w:val="0017010B"/>
    <w:rsid w:val="001712D1"/>
    <w:rsid w:val="00171306"/>
    <w:rsid w:val="0017153F"/>
    <w:rsid w:val="0017171F"/>
    <w:rsid w:val="00172C5A"/>
    <w:rsid w:val="00173CA5"/>
    <w:rsid w:val="00173F1D"/>
    <w:rsid w:val="001747B0"/>
    <w:rsid w:val="00175C07"/>
    <w:rsid w:val="00176435"/>
    <w:rsid w:val="00176730"/>
    <w:rsid w:val="001804C1"/>
    <w:rsid w:val="0018077D"/>
    <w:rsid w:val="00181196"/>
    <w:rsid w:val="00181427"/>
    <w:rsid w:val="00181B56"/>
    <w:rsid w:val="00181D7F"/>
    <w:rsid w:val="001821EE"/>
    <w:rsid w:val="00182BB1"/>
    <w:rsid w:val="001834DF"/>
    <w:rsid w:val="00183AD4"/>
    <w:rsid w:val="00185F68"/>
    <w:rsid w:val="00186804"/>
    <w:rsid w:val="001873F6"/>
    <w:rsid w:val="00187BAC"/>
    <w:rsid w:val="001901E9"/>
    <w:rsid w:val="00191DC0"/>
    <w:rsid w:val="00191EAD"/>
    <w:rsid w:val="001920CC"/>
    <w:rsid w:val="0019274B"/>
    <w:rsid w:val="0019471B"/>
    <w:rsid w:val="0019486B"/>
    <w:rsid w:val="00194DAB"/>
    <w:rsid w:val="00195216"/>
    <w:rsid w:val="00195EE3"/>
    <w:rsid w:val="0019642D"/>
    <w:rsid w:val="00196FA1"/>
    <w:rsid w:val="0019785F"/>
    <w:rsid w:val="001A05BB"/>
    <w:rsid w:val="001A0E68"/>
    <w:rsid w:val="001A0F5C"/>
    <w:rsid w:val="001A1363"/>
    <w:rsid w:val="001A1668"/>
    <w:rsid w:val="001A233D"/>
    <w:rsid w:val="001A234F"/>
    <w:rsid w:val="001A2497"/>
    <w:rsid w:val="001A2700"/>
    <w:rsid w:val="001A2E02"/>
    <w:rsid w:val="001A3205"/>
    <w:rsid w:val="001A3DB3"/>
    <w:rsid w:val="001A42E9"/>
    <w:rsid w:val="001A447E"/>
    <w:rsid w:val="001A473D"/>
    <w:rsid w:val="001A47DD"/>
    <w:rsid w:val="001A47FE"/>
    <w:rsid w:val="001A5970"/>
    <w:rsid w:val="001A6491"/>
    <w:rsid w:val="001A64F1"/>
    <w:rsid w:val="001A6A55"/>
    <w:rsid w:val="001A6DC1"/>
    <w:rsid w:val="001A714B"/>
    <w:rsid w:val="001A7591"/>
    <w:rsid w:val="001A7BCE"/>
    <w:rsid w:val="001B0783"/>
    <w:rsid w:val="001B0879"/>
    <w:rsid w:val="001B0D43"/>
    <w:rsid w:val="001B16E3"/>
    <w:rsid w:val="001B188F"/>
    <w:rsid w:val="001B1C8F"/>
    <w:rsid w:val="001B216F"/>
    <w:rsid w:val="001B2374"/>
    <w:rsid w:val="001B2B31"/>
    <w:rsid w:val="001B3933"/>
    <w:rsid w:val="001B3C12"/>
    <w:rsid w:val="001B437E"/>
    <w:rsid w:val="001B4839"/>
    <w:rsid w:val="001B57C2"/>
    <w:rsid w:val="001B702E"/>
    <w:rsid w:val="001B76ED"/>
    <w:rsid w:val="001B76EF"/>
    <w:rsid w:val="001B7886"/>
    <w:rsid w:val="001B7F2A"/>
    <w:rsid w:val="001C013C"/>
    <w:rsid w:val="001C02EE"/>
    <w:rsid w:val="001C0697"/>
    <w:rsid w:val="001C1B16"/>
    <w:rsid w:val="001C1E11"/>
    <w:rsid w:val="001C271A"/>
    <w:rsid w:val="001C2CA5"/>
    <w:rsid w:val="001C3BDE"/>
    <w:rsid w:val="001C41BD"/>
    <w:rsid w:val="001C464F"/>
    <w:rsid w:val="001C49EA"/>
    <w:rsid w:val="001C5250"/>
    <w:rsid w:val="001C6959"/>
    <w:rsid w:val="001C7347"/>
    <w:rsid w:val="001C7787"/>
    <w:rsid w:val="001D169C"/>
    <w:rsid w:val="001D19C0"/>
    <w:rsid w:val="001D2153"/>
    <w:rsid w:val="001D290E"/>
    <w:rsid w:val="001D2925"/>
    <w:rsid w:val="001D2C2F"/>
    <w:rsid w:val="001D2EC6"/>
    <w:rsid w:val="001D320E"/>
    <w:rsid w:val="001D43F5"/>
    <w:rsid w:val="001D4420"/>
    <w:rsid w:val="001D47FA"/>
    <w:rsid w:val="001D51FA"/>
    <w:rsid w:val="001D5424"/>
    <w:rsid w:val="001D5936"/>
    <w:rsid w:val="001D66F6"/>
    <w:rsid w:val="001D679D"/>
    <w:rsid w:val="001D6A4F"/>
    <w:rsid w:val="001D732A"/>
    <w:rsid w:val="001D736C"/>
    <w:rsid w:val="001D7A39"/>
    <w:rsid w:val="001E117E"/>
    <w:rsid w:val="001E15BE"/>
    <w:rsid w:val="001E165C"/>
    <w:rsid w:val="001E16D1"/>
    <w:rsid w:val="001E2968"/>
    <w:rsid w:val="001E2B34"/>
    <w:rsid w:val="001E3565"/>
    <w:rsid w:val="001E3B84"/>
    <w:rsid w:val="001E3FE0"/>
    <w:rsid w:val="001E45A3"/>
    <w:rsid w:val="001E5067"/>
    <w:rsid w:val="001E5A50"/>
    <w:rsid w:val="001E5D07"/>
    <w:rsid w:val="001E5D6E"/>
    <w:rsid w:val="001E69C2"/>
    <w:rsid w:val="001E7BC1"/>
    <w:rsid w:val="001F0791"/>
    <w:rsid w:val="001F0967"/>
    <w:rsid w:val="001F0DAC"/>
    <w:rsid w:val="001F12BB"/>
    <w:rsid w:val="001F181F"/>
    <w:rsid w:val="001F18B0"/>
    <w:rsid w:val="001F25B9"/>
    <w:rsid w:val="001F2FE2"/>
    <w:rsid w:val="001F353D"/>
    <w:rsid w:val="001F3D73"/>
    <w:rsid w:val="001F4276"/>
    <w:rsid w:val="001F43F8"/>
    <w:rsid w:val="001F48C7"/>
    <w:rsid w:val="001F4A85"/>
    <w:rsid w:val="001F505A"/>
    <w:rsid w:val="001F52A2"/>
    <w:rsid w:val="001F53C3"/>
    <w:rsid w:val="001F59A7"/>
    <w:rsid w:val="001F6B2F"/>
    <w:rsid w:val="001F7A17"/>
    <w:rsid w:val="001F7B81"/>
    <w:rsid w:val="001F7D3E"/>
    <w:rsid w:val="00200315"/>
    <w:rsid w:val="00200813"/>
    <w:rsid w:val="0020094A"/>
    <w:rsid w:val="00200B1F"/>
    <w:rsid w:val="00200E1A"/>
    <w:rsid w:val="00201305"/>
    <w:rsid w:val="0020198D"/>
    <w:rsid w:val="00201F55"/>
    <w:rsid w:val="002021F3"/>
    <w:rsid w:val="0020266B"/>
    <w:rsid w:val="00202EB1"/>
    <w:rsid w:val="002037F9"/>
    <w:rsid w:val="002038AB"/>
    <w:rsid w:val="00204151"/>
    <w:rsid w:val="00204D86"/>
    <w:rsid w:val="00204E4D"/>
    <w:rsid w:val="0020630A"/>
    <w:rsid w:val="0020688F"/>
    <w:rsid w:val="0020720A"/>
    <w:rsid w:val="00207BE3"/>
    <w:rsid w:val="00207D49"/>
    <w:rsid w:val="00207EBA"/>
    <w:rsid w:val="0021020D"/>
    <w:rsid w:val="00210977"/>
    <w:rsid w:val="002116C1"/>
    <w:rsid w:val="002125E8"/>
    <w:rsid w:val="002127DA"/>
    <w:rsid w:val="00212DF5"/>
    <w:rsid w:val="00213115"/>
    <w:rsid w:val="0021330C"/>
    <w:rsid w:val="002137E7"/>
    <w:rsid w:val="0021385F"/>
    <w:rsid w:val="00214272"/>
    <w:rsid w:val="002148B6"/>
    <w:rsid w:val="00215AC5"/>
    <w:rsid w:val="00215B0E"/>
    <w:rsid w:val="00215C1A"/>
    <w:rsid w:val="00215FFF"/>
    <w:rsid w:val="002161AD"/>
    <w:rsid w:val="00216790"/>
    <w:rsid w:val="00216877"/>
    <w:rsid w:val="00216DD3"/>
    <w:rsid w:val="00216E29"/>
    <w:rsid w:val="00216E2A"/>
    <w:rsid w:val="00217D73"/>
    <w:rsid w:val="002200E1"/>
    <w:rsid w:val="00223107"/>
    <w:rsid w:val="00223693"/>
    <w:rsid w:val="00223BF0"/>
    <w:rsid w:val="00225C98"/>
    <w:rsid w:val="00225CD1"/>
    <w:rsid w:val="00226101"/>
    <w:rsid w:val="00226986"/>
    <w:rsid w:val="00226E2E"/>
    <w:rsid w:val="002270F0"/>
    <w:rsid w:val="00227B1A"/>
    <w:rsid w:val="00227C0B"/>
    <w:rsid w:val="00227C76"/>
    <w:rsid w:val="00230FAD"/>
    <w:rsid w:val="00231A59"/>
    <w:rsid w:val="00231A7B"/>
    <w:rsid w:val="00231D04"/>
    <w:rsid w:val="00231F09"/>
    <w:rsid w:val="00233483"/>
    <w:rsid w:val="00234102"/>
    <w:rsid w:val="00234459"/>
    <w:rsid w:val="00234544"/>
    <w:rsid w:val="002351BA"/>
    <w:rsid w:val="002368C2"/>
    <w:rsid w:val="00236EA1"/>
    <w:rsid w:val="00237985"/>
    <w:rsid w:val="00240312"/>
    <w:rsid w:val="002406CA"/>
    <w:rsid w:val="0024194F"/>
    <w:rsid w:val="00242631"/>
    <w:rsid w:val="00242C9C"/>
    <w:rsid w:val="00242EE9"/>
    <w:rsid w:val="002435ED"/>
    <w:rsid w:val="00243A86"/>
    <w:rsid w:val="002442C3"/>
    <w:rsid w:val="00244A25"/>
    <w:rsid w:val="002458C2"/>
    <w:rsid w:val="00246E12"/>
    <w:rsid w:val="00247D42"/>
    <w:rsid w:val="002504AE"/>
    <w:rsid w:val="0025180D"/>
    <w:rsid w:val="00251D50"/>
    <w:rsid w:val="00251FA2"/>
    <w:rsid w:val="00252ED8"/>
    <w:rsid w:val="002536DC"/>
    <w:rsid w:val="0025387F"/>
    <w:rsid w:val="00253A95"/>
    <w:rsid w:val="00253B09"/>
    <w:rsid w:val="00253C37"/>
    <w:rsid w:val="00253FEA"/>
    <w:rsid w:val="00254D38"/>
    <w:rsid w:val="00254FF5"/>
    <w:rsid w:val="002563A1"/>
    <w:rsid w:val="002563E7"/>
    <w:rsid w:val="00256CED"/>
    <w:rsid w:val="0025756E"/>
    <w:rsid w:val="002576FB"/>
    <w:rsid w:val="002577E2"/>
    <w:rsid w:val="00257EB7"/>
    <w:rsid w:val="00260601"/>
    <w:rsid w:val="00260E34"/>
    <w:rsid w:val="002610F2"/>
    <w:rsid w:val="002615B7"/>
    <w:rsid w:val="00261831"/>
    <w:rsid w:val="00261F75"/>
    <w:rsid w:val="00261FC3"/>
    <w:rsid w:val="0026261B"/>
    <w:rsid w:val="00262859"/>
    <w:rsid w:val="00262928"/>
    <w:rsid w:val="0026415B"/>
    <w:rsid w:val="002642AB"/>
    <w:rsid w:val="0026450D"/>
    <w:rsid w:val="002651A8"/>
    <w:rsid w:val="00265B3F"/>
    <w:rsid w:val="00265F82"/>
    <w:rsid w:val="00267DB0"/>
    <w:rsid w:val="00267F16"/>
    <w:rsid w:val="00270305"/>
    <w:rsid w:val="0027086D"/>
    <w:rsid w:val="00270E4A"/>
    <w:rsid w:val="0027271B"/>
    <w:rsid w:val="00272794"/>
    <w:rsid w:val="00272ADB"/>
    <w:rsid w:val="00273FCD"/>
    <w:rsid w:val="00274128"/>
    <w:rsid w:val="002745D2"/>
    <w:rsid w:val="002746EC"/>
    <w:rsid w:val="0027483E"/>
    <w:rsid w:val="002753AA"/>
    <w:rsid w:val="00276046"/>
    <w:rsid w:val="00276879"/>
    <w:rsid w:val="00277808"/>
    <w:rsid w:val="00277ABB"/>
    <w:rsid w:val="002807A4"/>
    <w:rsid w:val="0028082D"/>
    <w:rsid w:val="0028086E"/>
    <w:rsid w:val="00281315"/>
    <w:rsid w:val="002824F4"/>
    <w:rsid w:val="0028250B"/>
    <w:rsid w:val="00282B99"/>
    <w:rsid w:val="00282FC4"/>
    <w:rsid w:val="00284AA7"/>
    <w:rsid w:val="00284C83"/>
    <w:rsid w:val="00284D3D"/>
    <w:rsid w:val="002850F8"/>
    <w:rsid w:val="00285212"/>
    <w:rsid w:val="00285218"/>
    <w:rsid w:val="002852CE"/>
    <w:rsid w:val="00286426"/>
    <w:rsid w:val="00287812"/>
    <w:rsid w:val="00287F42"/>
    <w:rsid w:val="002906A4"/>
    <w:rsid w:val="002908E4"/>
    <w:rsid w:val="00290AFB"/>
    <w:rsid w:val="00290D0F"/>
    <w:rsid w:val="0029112D"/>
    <w:rsid w:val="0029120A"/>
    <w:rsid w:val="00292855"/>
    <w:rsid w:val="00292979"/>
    <w:rsid w:val="00292A0E"/>
    <w:rsid w:val="00292EDB"/>
    <w:rsid w:val="002930F8"/>
    <w:rsid w:val="002933E0"/>
    <w:rsid w:val="00293436"/>
    <w:rsid w:val="002937A0"/>
    <w:rsid w:val="002940F0"/>
    <w:rsid w:val="002942B6"/>
    <w:rsid w:val="00294ADF"/>
    <w:rsid w:val="00294AED"/>
    <w:rsid w:val="00294B00"/>
    <w:rsid w:val="00295034"/>
    <w:rsid w:val="002957C4"/>
    <w:rsid w:val="00295F40"/>
    <w:rsid w:val="00295FF6"/>
    <w:rsid w:val="002963AB"/>
    <w:rsid w:val="0029694D"/>
    <w:rsid w:val="00296B28"/>
    <w:rsid w:val="00297463"/>
    <w:rsid w:val="00297B23"/>
    <w:rsid w:val="002A04B7"/>
    <w:rsid w:val="002A072D"/>
    <w:rsid w:val="002A0CE8"/>
    <w:rsid w:val="002A0F2B"/>
    <w:rsid w:val="002A107D"/>
    <w:rsid w:val="002A1874"/>
    <w:rsid w:val="002A1C13"/>
    <w:rsid w:val="002A1CF7"/>
    <w:rsid w:val="002A2167"/>
    <w:rsid w:val="002A2748"/>
    <w:rsid w:val="002A2AC8"/>
    <w:rsid w:val="002A3860"/>
    <w:rsid w:val="002A4D77"/>
    <w:rsid w:val="002A5826"/>
    <w:rsid w:val="002A5CB7"/>
    <w:rsid w:val="002A5F5F"/>
    <w:rsid w:val="002A6592"/>
    <w:rsid w:val="002A65C5"/>
    <w:rsid w:val="002A6CB5"/>
    <w:rsid w:val="002A7FF4"/>
    <w:rsid w:val="002B07B6"/>
    <w:rsid w:val="002B175C"/>
    <w:rsid w:val="002B1F39"/>
    <w:rsid w:val="002B256A"/>
    <w:rsid w:val="002B284D"/>
    <w:rsid w:val="002B32DC"/>
    <w:rsid w:val="002B3397"/>
    <w:rsid w:val="002B3422"/>
    <w:rsid w:val="002B48B2"/>
    <w:rsid w:val="002B4F4F"/>
    <w:rsid w:val="002B5807"/>
    <w:rsid w:val="002B5862"/>
    <w:rsid w:val="002B5C2F"/>
    <w:rsid w:val="002B68B1"/>
    <w:rsid w:val="002B714B"/>
    <w:rsid w:val="002B798A"/>
    <w:rsid w:val="002C0117"/>
    <w:rsid w:val="002C08E2"/>
    <w:rsid w:val="002C0A92"/>
    <w:rsid w:val="002C1065"/>
    <w:rsid w:val="002C25A5"/>
    <w:rsid w:val="002C2F65"/>
    <w:rsid w:val="002C31C1"/>
    <w:rsid w:val="002C3548"/>
    <w:rsid w:val="002C4AC9"/>
    <w:rsid w:val="002C6D94"/>
    <w:rsid w:val="002C728F"/>
    <w:rsid w:val="002C7750"/>
    <w:rsid w:val="002C7BCC"/>
    <w:rsid w:val="002C7CBA"/>
    <w:rsid w:val="002C7F85"/>
    <w:rsid w:val="002C7FEE"/>
    <w:rsid w:val="002D3948"/>
    <w:rsid w:val="002D5AD0"/>
    <w:rsid w:val="002D5B46"/>
    <w:rsid w:val="002D5FCD"/>
    <w:rsid w:val="002D6273"/>
    <w:rsid w:val="002D6982"/>
    <w:rsid w:val="002D7D27"/>
    <w:rsid w:val="002E0536"/>
    <w:rsid w:val="002E0DA8"/>
    <w:rsid w:val="002E0F12"/>
    <w:rsid w:val="002E11CB"/>
    <w:rsid w:val="002E12C1"/>
    <w:rsid w:val="002E1EEA"/>
    <w:rsid w:val="002E26E8"/>
    <w:rsid w:val="002E377D"/>
    <w:rsid w:val="002E3A11"/>
    <w:rsid w:val="002E3E28"/>
    <w:rsid w:val="002E4109"/>
    <w:rsid w:val="002E590C"/>
    <w:rsid w:val="002E64FE"/>
    <w:rsid w:val="002E6E9E"/>
    <w:rsid w:val="002E71C6"/>
    <w:rsid w:val="002E7D8D"/>
    <w:rsid w:val="002F0854"/>
    <w:rsid w:val="002F0EC6"/>
    <w:rsid w:val="002F1CF1"/>
    <w:rsid w:val="002F2444"/>
    <w:rsid w:val="002F2A9B"/>
    <w:rsid w:val="002F2DF7"/>
    <w:rsid w:val="002F3E9D"/>
    <w:rsid w:val="002F4107"/>
    <w:rsid w:val="002F4CF6"/>
    <w:rsid w:val="002F4EC8"/>
    <w:rsid w:val="002F5298"/>
    <w:rsid w:val="002F5EF6"/>
    <w:rsid w:val="002F6185"/>
    <w:rsid w:val="002F7625"/>
    <w:rsid w:val="002F7C31"/>
    <w:rsid w:val="002F7E96"/>
    <w:rsid w:val="00300C8F"/>
    <w:rsid w:val="00301868"/>
    <w:rsid w:val="00303235"/>
    <w:rsid w:val="0030379D"/>
    <w:rsid w:val="0030380D"/>
    <w:rsid w:val="00303828"/>
    <w:rsid w:val="00303CC9"/>
    <w:rsid w:val="003042C2"/>
    <w:rsid w:val="0030561D"/>
    <w:rsid w:val="003071E3"/>
    <w:rsid w:val="00307AF1"/>
    <w:rsid w:val="00307F07"/>
    <w:rsid w:val="00310BAF"/>
    <w:rsid w:val="00311189"/>
    <w:rsid w:val="0031169A"/>
    <w:rsid w:val="0031181A"/>
    <w:rsid w:val="00313BDB"/>
    <w:rsid w:val="00313DBD"/>
    <w:rsid w:val="00315094"/>
    <w:rsid w:val="003155C3"/>
    <w:rsid w:val="00315DB5"/>
    <w:rsid w:val="0031773C"/>
    <w:rsid w:val="00317A05"/>
    <w:rsid w:val="00317B75"/>
    <w:rsid w:val="00320444"/>
    <w:rsid w:val="00320AAF"/>
    <w:rsid w:val="00321965"/>
    <w:rsid w:val="00321F81"/>
    <w:rsid w:val="00322159"/>
    <w:rsid w:val="0032252D"/>
    <w:rsid w:val="003228FF"/>
    <w:rsid w:val="00323137"/>
    <w:rsid w:val="003239E9"/>
    <w:rsid w:val="0032432A"/>
    <w:rsid w:val="00324C43"/>
    <w:rsid w:val="00325A1C"/>
    <w:rsid w:val="00325AE7"/>
    <w:rsid w:val="00325FBE"/>
    <w:rsid w:val="00326408"/>
    <w:rsid w:val="00327B7E"/>
    <w:rsid w:val="00330239"/>
    <w:rsid w:val="00330B2B"/>
    <w:rsid w:val="00331385"/>
    <w:rsid w:val="00332A4F"/>
    <w:rsid w:val="00332DAC"/>
    <w:rsid w:val="0033308B"/>
    <w:rsid w:val="0033406C"/>
    <w:rsid w:val="003346B6"/>
    <w:rsid w:val="00334FB2"/>
    <w:rsid w:val="003353FC"/>
    <w:rsid w:val="00336A17"/>
    <w:rsid w:val="00336AA9"/>
    <w:rsid w:val="00336C2B"/>
    <w:rsid w:val="00340274"/>
    <w:rsid w:val="00340D71"/>
    <w:rsid w:val="00340F84"/>
    <w:rsid w:val="0034108D"/>
    <w:rsid w:val="003414FE"/>
    <w:rsid w:val="003418B5"/>
    <w:rsid w:val="00341A37"/>
    <w:rsid w:val="00342341"/>
    <w:rsid w:val="00342BA7"/>
    <w:rsid w:val="0034381F"/>
    <w:rsid w:val="00343AEE"/>
    <w:rsid w:val="00343CF1"/>
    <w:rsid w:val="0034633C"/>
    <w:rsid w:val="003468E5"/>
    <w:rsid w:val="00346D12"/>
    <w:rsid w:val="00347886"/>
    <w:rsid w:val="003479C9"/>
    <w:rsid w:val="00350AFA"/>
    <w:rsid w:val="00350DEF"/>
    <w:rsid w:val="00351165"/>
    <w:rsid w:val="00351236"/>
    <w:rsid w:val="00351A93"/>
    <w:rsid w:val="0035206A"/>
    <w:rsid w:val="00352523"/>
    <w:rsid w:val="003527BF"/>
    <w:rsid w:val="00352AFC"/>
    <w:rsid w:val="00352E11"/>
    <w:rsid w:val="003534D6"/>
    <w:rsid w:val="00353578"/>
    <w:rsid w:val="00353BAD"/>
    <w:rsid w:val="00354132"/>
    <w:rsid w:val="00354398"/>
    <w:rsid w:val="00354CA4"/>
    <w:rsid w:val="003556EB"/>
    <w:rsid w:val="0035600F"/>
    <w:rsid w:val="00356550"/>
    <w:rsid w:val="003572C3"/>
    <w:rsid w:val="003573B6"/>
    <w:rsid w:val="003601DD"/>
    <w:rsid w:val="00360C93"/>
    <w:rsid w:val="003610DD"/>
    <w:rsid w:val="00361D50"/>
    <w:rsid w:val="00362287"/>
    <w:rsid w:val="0036303A"/>
    <w:rsid w:val="00363581"/>
    <w:rsid w:val="003638FC"/>
    <w:rsid w:val="00363B4F"/>
    <w:rsid w:val="00363D25"/>
    <w:rsid w:val="00364425"/>
    <w:rsid w:val="00364A3E"/>
    <w:rsid w:val="0036556D"/>
    <w:rsid w:val="00365750"/>
    <w:rsid w:val="003659DF"/>
    <w:rsid w:val="003665B3"/>
    <w:rsid w:val="00370548"/>
    <w:rsid w:val="00370BB8"/>
    <w:rsid w:val="00371684"/>
    <w:rsid w:val="00371E23"/>
    <w:rsid w:val="00371F84"/>
    <w:rsid w:val="00373989"/>
    <w:rsid w:val="00374218"/>
    <w:rsid w:val="00374A80"/>
    <w:rsid w:val="00374C2E"/>
    <w:rsid w:val="00375B80"/>
    <w:rsid w:val="00375BA0"/>
    <w:rsid w:val="00376977"/>
    <w:rsid w:val="00377645"/>
    <w:rsid w:val="0038028B"/>
    <w:rsid w:val="00380EF6"/>
    <w:rsid w:val="003817B4"/>
    <w:rsid w:val="003818D9"/>
    <w:rsid w:val="00381F58"/>
    <w:rsid w:val="003830F5"/>
    <w:rsid w:val="00383C4A"/>
    <w:rsid w:val="003840AC"/>
    <w:rsid w:val="00384A03"/>
    <w:rsid w:val="00384E68"/>
    <w:rsid w:val="00385523"/>
    <w:rsid w:val="00385551"/>
    <w:rsid w:val="0038649B"/>
    <w:rsid w:val="00386920"/>
    <w:rsid w:val="00390607"/>
    <w:rsid w:val="0039180B"/>
    <w:rsid w:val="003919CF"/>
    <w:rsid w:val="00391AF7"/>
    <w:rsid w:val="00392366"/>
    <w:rsid w:val="003926A2"/>
    <w:rsid w:val="00393368"/>
    <w:rsid w:val="00393AD9"/>
    <w:rsid w:val="003948C3"/>
    <w:rsid w:val="00394D85"/>
    <w:rsid w:val="003956EC"/>
    <w:rsid w:val="00396A01"/>
    <w:rsid w:val="00397113"/>
    <w:rsid w:val="003977E4"/>
    <w:rsid w:val="00397B32"/>
    <w:rsid w:val="00397E3D"/>
    <w:rsid w:val="003A09FE"/>
    <w:rsid w:val="003A1555"/>
    <w:rsid w:val="003A158E"/>
    <w:rsid w:val="003A1F69"/>
    <w:rsid w:val="003A25CE"/>
    <w:rsid w:val="003A2FAB"/>
    <w:rsid w:val="003A3984"/>
    <w:rsid w:val="003A462D"/>
    <w:rsid w:val="003A595C"/>
    <w:rsid w:val="003A5BFB"/>
    <w:rsid w:val="003A6250"/>
    <w:rsid w:val="003A6FDB"/>
    <w:rsid w:val="003A71D2"/>
    <w:rsid w:val="003A7942"/>
    <w:rsid w:val="003A7BD2"/>
    <w:rsid w:val="003A7E9A"/>
    <w:rsid w:val="003B047F"/>
    <w:rsid w:val="003B0A91"/>
    <w:rsid w:val="003B1027"/>
    <w:rsid w:val="003B1469"/>
    <w:rsid w:val="003B1DBA"/>
    <w:rsid w:val="003B1E3D"/>
    <w:rsid w:val="003B26E4"/>
    <w:rsid w:val="003B273D"/>
    <w:rsid w:val="003B2D00"/>
    <w:rsid w:val="003B2D15"/>
    <w:rsid w:val="003B3881"/>
    <w:rsid w:val="003B5585"/>
    <w:rsid w:val="003B63C6"/>
    <w:rsid w:val="003B6951"/>
    <w:rsid w:val="003B6C1C"/>
    <w:rsid w:val="003B7895"/>
    <w:rsid w:val="003B7CDB"/>
    <w:rsid w:val="003C05FD"/>
    <w:rsid w:val="003C0D22"/>
    <w:rsid w:val="003C25EE"/>
    <w:rsid w:val="003C2776"/>
    <w:rsid w:val="003C2BA4"/>
    <w:rsid w:val="003C2BF4"/>
    <w:rsid w:val="003C2CAA"/>
    <w:rsid w:val="003C31A4"/>
    <w:rsid w:val="003C3CF5"/>
    <w:rsid w:val="003C3D77"/>
    <w:rsid w:val="003C4E13"/>
    <w:rsid w:val="003C57DA"/>
    <w:rsid w:val="003C593E"/>
    <w:rsid w:val="003C62B7"/>
    <w:rsid w:val="003C7033"/>
    <w:rsid w:val="003D3368"/>
    <w:rsid w:val="003D43F2"/>
    <w:rsid w:val="003D474E"/>
    <w:rsid w:val="003D47DF"/>
    <w:rsid w:val="003D48D1"/>
    <w:rsid w:val="003D4BC5"/>
    <w:rsid w:val="003D4D6B"/>
    <w:rsid w:val="003D5AF0"/>
    <w:rsid w:val="003D5C87"/>
    <w:rsid w:val="003D60D7"/>
    <w:rsid w:val="003D68E7"/>
    <w:rsid w:val="003D6CD5"/>
    <w:rsid w:val="003D6D6D"/>
    <w:rsid w:val="003D7869"/>
    <w:rsid w:val="003E00A1"/>
    <w:rsid w:val="003E00B6"/>
    <w:rsid w:val="003E13CE"/>
    <w:rsid w:val="003E1F8F"/>
    <w:rsid w:val="003E26A0"/>
    <w:rsid w:val="003E2D25"/>
    <w:rsid w:val="003E2E3F"/>
    <w:rsid w:val="003E3688"/>
    <w:rsid w:val="003E403C"/>
    <w:rsid w:val="003E4413"/>
    <w:rsid w:val="003E4415"/>
    <w:rsid w:val="003E543F"/>
    <w:rsid w:val="003E5B04"/>
    <w:rsid w:val="003E5C63"/>
    <w:rsid w:val="003E6493"/>
    <w:rsid w:val="003E64D0"/>
    <w:rsid w:val="003E6C35"/>
    <w:rsid w:val="003E75C5"/>
    <w:rsid w:val="003F069F"/>
    <w:rsid w:val="003F13BF"/>
    <w:rsid w:val="003F13CA"/>
    <w:rsid w:val="003F175D"/>
    <w:rsid w:val="003F23CD"/>
    <w:rsid w:val="003F309E"/>
    <w:rsid w:val="003F319A"/>
    <w:rsid w:val="003F3275"/>
    <w:rsid w:val="003F3313"/>
    <w:rsid w:val="003F3A4B"/>
    <w:rsid w:val="003F3A52"/>
    <w:rsid w:val="003F3E86"/>
    <w:rsid w:val="003F47D9"/>
    <w:rsid w:val="003F4946"/>
    <w:rsid w:val="003F497C"/>
    <w:rsid w:val="003F4A54"/>
    <w:rsid w:val="003F4DC0"/>
    <w:rsid w:val="003F544B"/>
    <w:rsid w:val="003F5E10"/>
    <w:rsid w:val="003F6646"/>
    <w:rsid w:val="003F665A"/>
    <w:rsid w:val="003F6D7B"/>
    <w:rsid w:val="003F6F8E"/>
    <w:rsid w:val="003F720B"/>
    <w:rsid w:val="003F7657"/>
    <w:rsid w:val="00400689"/>
    <w:rsid w:val="0040095B"/>
    <w:rsid w:val="00400B4E"/>
    <w:rsid w:val="00401378"/>
    <w:rsid w:val="0040205F"/>
    <w:rsid w:val="00402876"/>
    <w:rsid w:val="00402E77"/>
    <w:rsid w:val="00403894"/>
    <w:rsid w:val="00403E9E"/>
    <w:rsid w:val="00403EA7"/>
    <w:rsid w:val="004043AC"/>
    <w:rsid w:val="004043D7"/>
    <w:rsid w:val="004045DB"/>
    <w:rsid w:val="00404815"/>
    <w:rsid w:val="0040491C"/>
    <w:rsid w:val="004049DE"/>
    <w:rsid w:val="00404AE6"/>
    <w:rsid w:val="0040578E"/>
    <w:rsid w:val="0040600A"/>
    <w:rsid w:val="004067B6"/>
    <w:rsid w:val="00406E04"/>
    <w:rsid w:val="00407083"/>
    <w:rsid w:val="0040773F"/>
    <w:rsid w:val="00411421"/>
    <w:rsid w:val="0041157A"/>
    <w:rsid w:val="00412080"/>
    <w:rsid w:val="0041222D"/>
    <w:rsid w:val="0041292A"/>
    <w:rsid w:val="00412966"/>
    <w:rsid w:val="00412DB3"/>
    <w:rsid w:val="004133CB"/>
    <w:rsid w:val="0041367E"/>
    <w:rsid w:val="00413B10"/>
    <w:rsid w:val="00413F21"/>
    <w:rsid w:val="004144EA"/>
    <w:rsid w:val="0041520B"/>
    <w:rsid w:val="004158AA"/>
    <w:rsid w:val="004169C3"/>
    <w:rsid w:val="00416A30"/>
    <w:rsid w:val="0041799D"/>
    <w:rsid w:val="004179D1"/>
    <w:rsid w:val="00417BC7"/>
    <w:rsid w:val="00417D1A"/>
    <w:rsid w:val="004204FB"/>
    <w:rsid w:val="00420A55"/>
    <w:rsid w:val="00420D5A"/>
    <w:rsid w:val="00420F65"/>
    <w:rsid w:val="00421247"/>
    <w:rsid w:val="00421B63"/>
    <w:rsid w:val="004222A9"/>
    <w:rsid w:val="004229FF"/>
    <w:rsid w:val="00422B9E"/>
    <w:rsid w:val="004231F7"/>
    <w:rsid w:val="00423369"/>
    <w:rsid w:val="004237C6"/>
    <w:rsid w:val="004239C4"/>
    <w:rsid w:val="00424E7B"/>
    <w:rsid w:val="004252AB"/>
    <w:rsid w:val="00425652"/>
    <w:rsid w:val="00425932"/>
    <w:rsid w:val="00425A02"/>
    <w:rsid w:val="00425DCD"/>
    <w:rsid w:val="00426839"/>
    <w:rsid w:val="00427A14"/>
    <w:rsid w:val="00427DFB"/>
    <w:rsid w:val="004315D8"/>
    <w:rsid w:val="00431FFC"/>
    <w:rsid w:val="00432C4A"/>
    <w:rsid w:val="00433312"/>
    <w:rsid w:val="0043411C"/>
    <w:rsid w:val="00435C2A"/>
    <w:rsid w:val="00435FF9"/>
    <w:rsid w:val="00436873"/>
    <w:rsid w:val="00437303"/>
    <w:rsid w:val="0043754E"/>
    <w:rsid w:val="004404BD"/>
    <w:rsid w:val="00440935"/>
    <w:rsid w:val="00440F2C"/>
    <w:rsid w:val="00441377"/>
    <w:rsid w:val="00441BA9"/>
    <w:rsid w:val="004422FD"/>
    <w:rsid w:val="004430EE"/>
    <w:rsid w:val="00443259"/>
    <w:rsid w:val="00443A70"/>
    <w:rsid w:val="004442A5"/>
    <w:rsid w:val="00444B1C"/>
    <w:rsid w:val="00444EA3"/>
    <w:rsid w:val="00445319"/>
    <w:rsid w:val="00445655"/>
    <w:rsid w:val="004469CE"/>
    <w:rsid w:val="004476C1"/>
    <w:rsid w:val="00450672"/>
    <w:rsid w:val="00450D28"/>
    <w:rsid w:val="00451BAD"/>
    <w:rsid w:val="00452212"/>
    <w:rsid w:val="00452500"/>
    <w:rsid w:val="00452E08"/>
    <w:rsid w:val="0045536E"/>
    <w:rsid w:val="00455535"/>
    <w:rsid w:val="00456C6B"/>
    <w:rsid w:val="0045730D"/>
    <w:rsid w:val="00457E52"/>
    <w:rsid w:val="004608A4"/>
    <w:rsid w:val="00460B42"/>
    <w:rsid w:val="0046196A"/>
    <w:rsid w:val="00461A53"/>
    <w:rsid w:val="00461C5B"/>
    <w:rsid w:val="00462D38"/>
    <w:rsid w:val="004637FA"/>
    <w:rsid w:val="00463A00"/>
    <w:rsid w:val="004648D6"/>
    <w:rsid w:val="00464972"/>
    <w:rsid w:val="00465C43"/>
    <w:rsid w:val="004668DC"/>
    <w:rsid w:val="00466F6F"/>
    <w:rsid w:val="004676B2"/>
    <w:rsid w:val="00467A75"/>
    <w:rsid w:val="00470DE4"/>
    <w:rsid w:val="004711DD"/>
    <w:rsid w:val="00471400"/>
    <w:rsid w:val="004716B3"/>
    <w:rsid w:val="00471B13"/>
    <w:rsid w:val="004726D5"/>
    <w:rsid w:val="004733D3"/>
    <w:rsid w:val="00473900"/>
    <w:rsid w:val="00473952"/>
    <w:rsid w:val="004739C1"/>
    <w:rsid w:val="004742BA"/>
    <w:rsid w:val="00475FDD"/>
    <w:rsid w:val="00476003"/>
    <w:rsid w:val="00476D57"/>
    <w:rsid w:val="004775CA"/>
    <w:rsid w:val="0048026D"/>
    <w:rsid w:val="004828E6"/>
    <w:rsid w:val="00482C50"/>
    <w:rsid w:val="00482F2C"/>
    <w:rsid w:val="004836EF"/>
    <w:rsid w:val="00483922"/>
    <w:rsid w:val="00483EF7"/>
    <w:rsid w:val="00483FCB"/>
    <w:rsid w:val="00484977"/>
    <w:rsid w:val="0048539A"/>
    <w:rsid w:val="0048665C"/>
    <w:rsid w:val="004866DF"/>
    <w:rsid w:val="00486B5C"/>
    <w:rsid w:val="00486D5E"/>
    <w:rsid w:val="00491601"/>
    <w:rsid w:val="00491C5F"/>
    <w:rsid w:val="00492083"/>
    <w:rsid w:val="004922EE"/>
    <w:rsid w:val="0049287B"/>
    <w:rsid w:val="00493671"/>
    <w:rsid w:val="00493BAB"/>
    <w:rsid w:val="00494D20"/>
    <w:rsid w:val="00495100"/>
    <w:rsid w:val="004954B6"/>
    <w:rsid w:val="00496505"/>
    <w:rsid w:val="0049661D"/>
    <w:rsid w:val="004971E4"/>
    <w:rsid w:val="004976F9"/>
    <w:rsid w:val="00497F85"/>
    <w:rsid w:val="004A03BB"/>
    <w:rsid w:val="004A0811"/>
    <w:rsid w:val="004A12F2"/>
    <w:rsid w:val="004A15CD"/>
    <w:rsid w:val="004A245E"/>
    <w:rsid w:val="004A2DA1"/>
    <w:rsid w:val="004A2F4E"/>
    <w:rsid w:val="004A2FDC"/>
    <w:rsid w:val="004A30CC"/>
    <w:rsid w:val="004A3DC5"/>
    <w:rsid w:val="004A44B0"/>
    <w:rsid w:val="004A5C24"/>
    <w:rsid w:val="004A706F"/>
    <w:rsid w:val="004A74B7"/>
    <w:rsid w:val="004A7514"/>
    <w:rsid w:val="004A778B"/>
    <w:rsid w:val="004A77E0"/>
    <w:rsid w:val="004B0046"/>
    <w:rsid w:val="004B0062"/>
    <w:rsid w:val="004B0CD9"/>
    <w:rsid w:val="004B14FB"/>
    <w:rsid w:val="004B3C41"/>
    <w:rsid w:val="004B402D"/>
    <w:rsid w:val="004B518E"/>
    <w:rsid w:val="004B5FEB"/>
    <w:rsid w:val="004B65BF"/>
    <w:rsid w:val="004B7239"/>
    <w:rsid w:val="004B7886"/>
    <w:rsid w:val="004B79AD"/>
    <w:rsid w:val="004C11D6"/>
    <w:rsid w:val="004C171E"/>
    <w:rsid w:val="004C1B23"/>
    <w:rsid w:val="004C302D"/>
    <w:rsid w:val="004C3394"/>
    <w:rsid w:val="004C3978"/>
    <w:rsid w:val="004C3D8E"/>
    <w:rsid w:val="004C465E"/>
    <w:rsid w:val="004C4742"/>
    <w:rsid w:val="004C5116"/>
    <w:rsid w:val="004C5D4E"/>
    <w:rsid w:val="004C63FE"/>
    <w:rsid w:val="004C74F1"/>
    <w:rsid w:val="004C7911"/>
    <w:rsid w:val="004D0165"/>
    <w:rsid w:val="004D0BE8"/>
    <w:rsid w:val="004D10C0"/>
    <w:rsid w:val="004D1104"/>
    <w:rsid w:val="004D131C"/>
    <w:rsid w:val="004D29BB"/>
    <w:rsid w:val="004D3BDF"/>
    <w:rsid w:val="004D3F44"/>
    <w:rsid w:val="004D4FA7"/>
    <w:rsid w:val="004D5121"/>
    <w:rsid w:val="004D5A28"/>
    <w:rsid w:val="004D607F"/>
    <w:rsid w:val="004D60F3"/>
    <w:rsid w:val="004D638A"/>
    <w:rsid w:val="004D6727"/>
    <w:rsid w:val="004D67C2"/>
    <w:rsid w:val="004D75F8"/>
    <w:rsid w:val="004E0BB7"/>
    <w:rsid w:val="004E0CC4"/>
    <w:rsid w:val="004E108A"/>
    <w:rsid w:val="004E170E"/>
    <w:rsid w:val="004E24C9"/>
    <w:rsid w:val="004E25C3"/>
    <w:rsid w:val="004E26FC"/>
    <w:rsid w:val="004E2A6A"/>
    <w:rsid w:val="004E2C0B"/>
    <w:rsid w:val="004E3510"/>
    <w:rsid w:val="004E376C"/>
    <w:rsid w:val="004E3A44"/>
    <w:rsid w:val="004E4D7E"/>
    <w:rsid w:val="004E4FD4"/>
    <w:rsid w:val="004E5360"/>
    <w:rsid w:val="004E5E6B"/>
    <w:rsid w:val="004E5FDE"/>
    <w:rsid w:val="004E66F0"/>
    <w:rsid w:val="004E7240"/>
    <w:rsid w:val="004E7A8F"/>
    <w:rsid w:val="004E7DFE"/>
    <w:rsid w:val="004F0312"/>
    <w:rsid w:val="004F0DA9"/>
    <w:rsid w:val="004F149C"/>
    <w:rsid w:val="004F1FAF"/>
    <w:rsid w:val="004F2BCE"/>
    <w:rsid w:val="004F40B6"/>
    <w:rsid w:val="004F410C"/>
    <w:rsid w:val="004F59B0"/>
    <w:rsid w:val="004F6D3E"/>
    <w:rsid w:val="004F6F90"/>
    <w:rsid w:val="004F738A"/>
    <w:rsid w:val="00500846"/>
    <w:rsid w:val="0050164F"/>
    <w:rsid w:val="00501D13"/>
    <w:rsid w:val="00502102"/>
    <w:rsid w:val="00502324"/>
    <w:rsid w:val="005023AE"/>
    <w:rsid w:val="00502499"/>
    <w:rsid w:val="00502E9C"/>
    <w:rsid w:val="00502EB4"/>
    <w:rsid w:val="00503667"/>
    <w:rsid w:val="00505565"/>
    <w:rsid w:val="005061AB"/>
    <w:rsid w:val="00506C3E"/>
    <w:rsid w:val="00507DDB"/>
    <w:rsid w:val="00510387"/>
    <w:rsid w:val="005106FD"/>
    <w:rsid w:val="00510755"/>
    <w:rsid w:val="005109F7"/>
    <w:rsid w:val="00510E2A"/>
    <w:rsid w:val="0051196E"/>
    <w:rsid w:val="00511DE0"/>
    <w:rsid w:val="00512103"/>
    <w:rsid w:val="005127E9"/>
    <w:rsid w:val="00512BCE"/>
    <w:rsid w:val="00512CCA"/>
    <w:rsid w:val="005143DA"/>
    <w:rsid w:val="00514489"/>
    <w:rsid w:val="00514832"/>
    <w:rsid w:val="00514B8D"/>
    <w:rsid w:val="0051566A"/>
    <w:rsid w:val="0051567A"/>
    <w:rsid w:val="00515871"/>
    <w:rsid w:val="00515960"/>
    <w:rsid w:val="005161D7"/>
    <w:rsid w:val="00516584"/>
    <w:rsid w:val="00516807"/>
    <w:rsid w:val="005173CC"/>
    <w:rsid w:val="00517D8F"/>
    <w:rsid w:val="00520B3B"/>
    <w:rsid w:val="00521176"/>
    <w:rsid w:val="005216ED"/>
    <w:rsid w:val="005218B1"/>
    <w:rsid w:val="00521F16"/>
    <w:rsid w:val="0052218F"/>
    <w:rsid w:val="005223B2"/>
    <w:rsid w:val="00522B0C"/>
    <w:rsid w:val="00522CB9"/>
    <w:rsid w:val="00522CE7"/>
    <w:rsid w:val="00523A33"/>
    <w:rsid w:val="00523AB8"/>
    <w:rsid w:val="005243DB"/>
    <w:rsid w:val="0052471B"/>
    <w:rsid w:val="00524995"/>
    <w:rsid w:val="00524C78"/>
    <w:rsid w:val="00526B38"/>
    <w:rsid w:val="00526F00"/>
    <w:rsid w:val="00527475"/>
    <w:rsid w:val="005300D2"/>
    <w:rsid w:val="005306F2"/>
    <w:rsid w:val="00530808"/>
    <w:rsid w:val="00531173"/>
    <w:rsid w:val="005312A1"/>
    <w:rsid w:val="0053151F"/>
    <w:rsid w:val="005318C3"/>
    <w:rsid w:val="00532009"/>
    <w:rsid w:val="00533177"/>
    <w:rsid w:val="005339AC"/>
    <w:rsid w:val="00534F65"/>
    <w:rsid w:val="005356C9"/>
    <w:rsid w:val="00536326"/>
    <w:rsid w:val="005374A1"/>
    <w:rsid w:val="0054008C"/>
    <w:rsid w:val="00540279"/>
    <w:rsid w:val="0054120A"/>
    <w:rsid w:val="005417D6"/>
    <w:rsid w:val="00541ADC"/>
    <w:rsid w:val="00542B07"/>
    <w:rsid w:val="00542CCB"/>
    <w:rsid w:val="00542E41"/>
    <w:rsid w:val="00542FAC"/>
    <w:rsid w:val="00543222"/>
    <w:rsid w:val="005439DE"/>
    <w:rsid w:val="00543E86"/>
    <w:rsid w:val="005444C9"/>
    <w:rsid w:val="005445BE"/>
    <w:rsid w:val="00544AB5"/>
    <w:rsid w:val="005452AC"/>
    <w:rsid w:val="00545D81"/>
    <w:rsid w:val="00546C80"/>
    <w:rsid w:val="00547CFA"/>
    <w:rsid w:val="005501DE"/>
    <w:rsid w:val="00550617"/>
    <w:rsid w:val="00550EEF"/>
    <w:rsid w:val="00551B36"/>
    <w:rsid w:val="00551E43"/>
    <w:rsid w:val="00551E80"/>
    <w:rsid w:val="00552FFB"/>
    <w:rsid w:val="00553521"/>
    <w:rsid w:val="0055372B"/>
    <w:rsid w:val="00555E1E"/>
    <w:rsid w:val="00556108"/>
    <w:rsid w:val="005600A5"/>
    <w:rsid w:val="0056014F"/>
    <w:rsid w:val="00560DF4"/>
    <w:rsid w:val="0056142C"/>
    <w:rsid w:val="005614F4"/>
    <w:rsid w:val="005621D9"/>
    <w:rsid w:val="005635CF"/>
    <w:rsid w:val="00564DF4"/>
    <w:rsid w:val="00565F56"/>
    <w:rsid w:val="005663AB"/>
    <w:rsid w:val="0056648F"/>
    <w:rsid w:val="005665A8"/>
    <w:rsid w:val="00567043"/>
    <w:rsid w:val="005679A1"/>
    <w:rsid w:val="00567E14"/>
    <w:rsid w:val="00567FA1"/>
    <w:rsid w:val="005703D2"/>
    <w:rsid w:val="00570538"/>
    <w:rsid w:val="00570D84"/>
    <w:rsid w:val="005715D0"/>
    <w:rsid w:val="00571FB7"/>
    <w:rsid w:val="00571FD0"/>
    <w:rsid w:val="00572705"/>
    <w:rsid w:val="005734FC"/>
    <w:rsid w:val="0057386F"/>
    <w:rsid w:val="0057548B"/>
    <w:rsid w:val="00575C2D"/>
    <w:rsid w:val="00576726"/>
    <w:rsid w:val="00580961"/>
    <w:rsid w:val="00580ED3"/>
    <w:rsid w:val="00580F6A"/>
    <w:rsid w:val="00580FE7"/>
    <w:rsid w:val="005810B9"/>
    <w:rsid w:val="00581C0A"/>
    <w:rsid w:val="00582E0E"/>
    <w:rsid w:val="00582E99"/>
    <w:rsid w:val="0058430B"/>
    <w:rsid w:val="005844F7"/>
    <w:rsid w:val="00584A37"/>
    <w:rsid w:val="005850AB"/>
    <w:rsid w:val="005852AF"/>
    <w:rsid w:val="00586319"/>
    <w:rsid w:val="00586A98"/>
    <w:rsid w:val="00586B87"/>
    <w:rsid w:val="005874AA"/>
    <w:rsid w:val="005878F9"/>
    <w:rsid w:val="00587FD7"/>
    <w:rsid w:val="005907C9"/>
    <w:rsid w:val="005909EA"/>
    <w:rsid w:val="00590F59"/>
    <w:rsid w:val="00591A39"/>
    <w:rsid w:val="005923C4"/>
    <w:rsid w:val="005937DB"/>
    <w:rsid w:val="00593B67"/>
    <w:rsid w:val="00593C96"/>
    <w:rsid w:val="00593EC5"/>
    <w:rsid w:val="005941A8"/>
    <w:rsid w:val="00594A3E"/>
    <w:rsid w:val="00595204"/>
    <w:rsid w:val="00595377"/>
    <w:rsid w:val="00595533"/>
    <w:rsid w:val="0059553D"/>
    <w:rsid w:val="00595B6A"/>
    <w:rsid w:val="0059602E"/>
    <w:rsid w:val="00596046"/>
    <w:rsid w:val="005970B2"/>
    <w:rsid w:val="00597A38"/>
    <w:rsid w:val="00597A6D"/>
    <w:rsid w:val="00597DD9"/>
    <w:rsid w:val="005A019A"/>
    <w:rsid w:val="005A01D1"/>
    <w:rsid w:val="005A27AC"/>
    <w:rsid w:val="005A2BCA"/>
    <w:rsid w:val="005A3223"/>
    <w:rsid w:val="005A3F86"/>
    <w:rsid w:val="005A4041"/>
    <w:rsid w:val="005A415A"/>
    <w:rsid w:val="005A456C"/>
    <w:rsid w:val="005A4930"/>
    <w:rsid w:val="005A4977"/>
    <w:rsid w:val="005A54E9"/>
    <w:rsid w:val="005A60DA"/>
    <w:rsid w:val="005A65E2"/>
    <w:rsid w:val="005A7C3D"/>
    <w:rsid w:val="005B08B2"/>
    <w:rsid w:val="005B13BE"/>
    <w:rsid w:val="005B19FC"/>
    <w:rsid w:val="005B1C14"/>
    <w:rsid w:val="005B20FE"/>
    <w:rsid w:val="005B2447"/>
    <w:rsid w:val="005B3277"/>
    <w:rsid w:val="005B3AA3"/>
    <w:rsid w:val="005B44FF"/>
    <w:rsid w:val="005B46A3"/>
    <w:rsid w:val="005B4869"/>
    <w:rsid w:val="005B4D33"/>
    <w:rsid w:val="005B5297"/>
    <w:rsid w:val="005B571E"/>
    <w:rsid w:val="005B680D"/>
    <w:rsid w:val="005B7253"/>
    <w:rsid w:val="005B75A4"/>
    <w:rsid w:val="005B776F"/>
    <w:rsid w:val="005C10CC"/>
    <w:rsid w:val="005C19C9"/>
    <w:rsid w:val="005C2942"/>
    <w:rsid w:val="005C406F"/>
    <w:rsid w:val="005C4E2B"/>
    <w:rsid w:val="005C5E09"/>
    <w:rsid w:val="005C677B"/>
    <w:rsid w:val="005C67D2"/>
    <w:rsid w:val="005C68EA"/>
    <w:rsid w:val="005C69EF"/>
    <w:rsid w:val="005C6E76"/>
    <w:rsid w:val="005C6EB6"/>
    <w:rsid w:val="005C7660"/>
    <w:rsid w:val="005C78E8"/>
    <w:rsid w:val="005C797E"/>
    <w:rsid w:val="005C7BAC"/>
    <w:rsid w:val="005D024C"/>
    <w:rsid w:val="005D0BBA"/>
    <w:rsid w:val="005D0C93"/>
    <w:rsid w:val="005D0E34"/>
    <w:rsid w:val="005D16E8"/>
    <w:rsid w:val="005D397B"/>
    <w:rsid w:val="005D59C7"/>
    <w:rsid w:val="005D68A4"/>
    <w:rsid w:val="005D6DDE"/>
    <w:rsid w:val="005D6FD0"/>
    <w:rsid w:val="005D75DD"/>
    <w:rsid w:val="005E0524"/>
    <w:rsid w:val="005E0A7C"/>
    <w:rsid w:val="005E10F6"/>
    <w:rsid w:val="005E1221"/>
    <w:rsid w:val="005E1EBF"/>
    <w:rsid w:val="005E2089"/>
    <w:rsid w:val="005E2890"/>
    <w:rsid w:val="005E3138"/>
    <w:rsid w:val="005E3293"/>
    <w:rsid w:val="005E3621"/>
    <w:rsid w:val="005E4856"/>
    <w:rsid w:val="005E4AF3"/>
    <w:rsid w:val="005E53F4"/>
    <w:rsid w:val="005E6158"/>
    <w:rsid w:val="005E7355"/>
    <w:rsid w:val="005E76E8"/>
    <w:rsid w:val="005F0387"/>
    <w:rsid w:val="005F13EA"/>
    <w:rsid w:val="005F1527"/>
    <w:rsid w:val="005F1BAF"/>
    <w:rsid w:val="005F1E93"/>
    <w:rsid w:val="005F27B5"/>
    <w:rsid w:val="005F2AD5"/>
    <w:rsid w:val="005F3656"/>
    <w:rsid w:val="005F4511"/>
    <w:rsid w:val="005F53B0"/>
    <w:rsid w:val="005F5470"/>
    <w:rsid w:val="005F5908"/>
    <w:rsid w:val="005F6051"/>
    <w:rsid w:val="005F67B6"/>
    <w:rsid w:val="005F7434"/>
    <w:rsid w:val="005F74E7"/>
    <w:rsid w:val="006005D3"/>
    <w:rsid w:val="00601803"/>
    <w:rsid w:val="00601DD0"/>
    <w:rsid w:val="00603131"/>
    <w:rsid w:val="00603C42"/>
    <w:rsid w:val="00604CB4"/>
    <w:rsid w:val="006051DE"/>
    <w:rsid w:val="00605B8E"/>
    <w:rsid w:val="0060604D"/>
    <w:rsid w:val="006064C4"/>
    <w:rsid w:val="00606E0A"/>
    <w:rsid w:val="00606EF5"/>
    <w:rsid w:val="00607171"/>
    <w:rsid w:val="0060799D"/>
    <w:rsid w:val="00607EDE"/>
    <w:rsid w:val="00610779"/>
    <w:rsid w:val="00610935"/>
    <w:rsid w:val="00611647"/>
    <w:rsid w:val="006117BF"/>
    <w:rsid w:val="00612110"/>
    <w:rsid w:val="00612979"/>
    <w:rsid w:val="00612E47"/>
    <w:rsid w:val="00613659"/>
    <w:rsid w:val="00614335"/>
    <w:rsid w:val="006149FE"/>
    <w:rsid w:val="00616889"/>
    <w:rsid w:val="00617150"/>
    <w:rsid w:val="00617B5C"/>
    <w:rsid w:val="006200D7"/>
    <w:rsid w:val="00620730"/>
    <w:rsid w:val="00622408"/>
    <w:rsid w:val="0062246C"/>
    <w:rsid w:val="00622C3E"/>
    <w:rsid w:val="0062328B"/>
    <w:rsid w:val="00623880"/>
    <w:rsid w:val="00624914"/>
    <w:rsid w:val="00624B8F"/>
    <w:rsid w:val="00625025"/>
    <w:rsid w:val="0062502C"/>
    <w:rsid w:val="00626490"/>
    <w:rsid w:val="0062667C"/>
    <w:rsid w:val="0062668D"/>
    <w:rsid w:val="00630305"/>
    <w:rsid w:val="0063075E"/>
    <w:rsid w:val="00630AA7"/>
    <w:rsid w:val="00630C6E"/>
    <w:rsid w:val="00631BF7"/>
    <w:rsid w:val="0063380D"/>
    <w:rsid w:val="00633C92"/>
    <w:rsid w:val="00633F98"/>
    <w:rsid w:val="00634194"/>
    <w:rsid w:val="006366CC"/>
    <w:rsid w:val="00636CF7"/>
    <w:rsid w:val="006379AC"/>
    <w:rsid w:val="006400AA"/>
    <w:rsid w:val="00640D0F"/>
    <w:rsid w:val="0064165E"/>
    <w:rsid w:val="0064168D"/>
    <w:rsid w:val="00641952"/>
    <w:rsid w:val="00642243"/>
    <w:rsid w:val="00643683"/>
    <w:rsid w:val="0064379F"/>
    <w:rsid w:val="00643BD3"/>
    <w:rsid w:val="006442C0"/>
    <w:rsid w:val="0064450F"/>
    <w:rsid w:val="006445C2"/>
    <w:rsid w:val="00644821"/>
    <w:rsid w:val="00645157"/>
    <w:rsid w:val="00645159"/>
    <w:rsid w:val="006462F1"/>
    <w:rsid w:val="006465B2"/>
    <w:rsid w:val="00647BA6"/>
    <w:rsid w:val="00647F11"/>
    <w:rsid w:val="006500CB"/>
    <w:rsid w:val="00650380"/>
    <w:rsid w:val="0065074F"/>
    <w:rsid w:val="00651BC7"/>
    <w:rsid w:val="00651DC9"/>
    <w:rsid w:val="006524A1"/>
    <w:rsid w:val="00652B91"/>
    <w:rsid w:val="006530C1"/>
    <w:rsid w:val="00653E1D"/>
    <w:rsid w:val="00654287"/>
    <w:rsid w:val="00654CF5"/>
    <w:rsid w:val="00655417"/>
    <w:rsid w:val="00655B83"/>
    <w:rsid w:val="00655D7B"/>
    <w:rsid w:val="00657CD2"/>
    <w:rsid w:val="00657E37"/>
    <w:rsid w:val="00660EA1"/>
    <w:rsid w:val="006614D8"/>
    <w:rsid w:val="00661A81"/>
    <w:rsid w:val="00661B6F"/>
    <w:rsid w:val="006621FE"/>
    <w:rsid w:val="0066279F"/>
    <w:rsid w:val="00662CC6"/>
    <w:rsid w:val="006639AB"/>
    <w:rsid w:val="006647B7"/>
    <w:rsid w:val="006649EF"/>
    <w:rsid w:val="00665560"/>
    <w:rsid w:val="006659B8"/>
    <w:rsid w:val="00665EAC"/>
    <w:rsid w:val="00665EAD"/>
    <w:rsid w:val="00666558"/>
    <w:rsid w:val="006668AD"/>
    <w:rsid w:val="006668D8"/>
    <w:rsid w:val="00667D39"/>
    <w:rsid w:val="00667DE6"/>
    <w:rsid w:val="00667F3A"/>
    <w:rsid w:val="0067060B"/>
    <w:rsid w:val="00670E2A"/>
    <w:rsid w:val="00671327"/>
    <w:rsid w:val="006744DA"/>
    <w:rsid w:val="00674718"/>
    <w:rsid w:val="006748C8"/>
    <w:rsid w:val="00674966"/>
    <w:rsid w:val="00675C06"/>
    <w:rsid w:val="006769AE"/>
    <w:rsid w:val="00677CAB"/>
    <w:rsid w:val="00677EFA"/>
    <w:rsid w:val="0068009D"/>
    <w:rsid w:val="00680D3A"/>
    <w:rsid w:val="00680FD3"/>
    <w:rsid w:val="006816C8"/>
    <w:rsid w:val="00681894"/>
    <w:rsid w:val="00681B6E"/>
    <w:rsid w:val="00682097"/>
    <w:rsid w:val="006826FA"/>
    <w:rsid w:val="00683648"/>
    <w:rsid w:val="006838C1"/>
    <w:rsid w:val="00683B1C"/>
    <w:rsid w:val="0068465B"/>
    <w:rsid w:val="00684B46"/>
    <w:rsid w:val="00684B59"/>
    <w:rsid w:val="00686B7A"/>
    <w:rsid w:val="00686FF2"/>
    <w:rsid w:val="006907AF"/>
    <w:rsid w:val="006920DA"/>
    <w:rsid w:val="0069258B"/>
    <w:rsid w:val="0069297F"/>
    <w:rsid w:val="00693547"/>
    <w:rsid w:val="00693AA3"/>
    <w:rsid w:val="006942EC"/>
    <w:rsid w:val="00694F47"/>
    <w:rsid w:val="0069537F"/>
    <w:rsid w:val="00695B68"/>
    <w:rsid w:val="0069792B"/>
    <w:rsid w:val="00697AF1"/>
    <w:rsid w:val="006A03F0"/>
    <w:rsid w:val="006A0578"/>
    <w:rsid w:val="006A0C70"/>
    <w:rsid w:val="006A0D33"/>
    <w:rsid w:val="006A20E7"/>
    <w:rsid w:val="006A256C"/>
    <w:rsid w:val="006A2DD9"/>
    <w:rsid w:val="006A3922"/>
    <w:rsid w:val="006A3AC0"/>
    <w:rsid w:val="006A5196"/>
    <w:rsid w:val="006A5771"/>
    <w:rsid w:val="006A5ED0"/>
    <w:rsid w:val="006A6946"/>
    <w:rsid w:val="006A6FC1"/>
    <w:rsid w:val="006A71B7"/>
    <w:rsid w:val="006A752D"/>
    <w:rsid w:val="006A77DA"/>
    <w:rsid w:val="006B14FF"/>
    <w:rsid w:val="006B1CEF"/>
    <w:rsid w:val="006B21FF"/>
    <w:rsid w:val="006B2B62"/>
    <w:rsid w:val="006B339E"/>
    <w:rsid w:val="006B347D"/>
    <w:rsid w:val="006B3688"/>
    <w:rsid w:val="006B3B3D"/>
    <w:rsid w:val="006B3E20"/>
    <w:rsid w:val="006B55F0"/>
    <w:rsid w:val="006B570B"/>
    <w:rsid w:val="006B6E2E"/>
    <w:rsid w:val="006B710A"/>
    <w:rsid w:val="006B78A0"/>
    <w:rsid w:val="006B7E5D"/>
    <w:rsid w:val="006C0620"/>
    <w:rsid w:val="006C0885"/>
    <w:rsid w:val="006C08DC"/>
    <w:rsid w:val="006C1EB5"/>
    <w:rsid w:val="006C29C5"/>
    <w:rsid w:val="006C2C15"/>
    <w:rsid w:val="006C371B"/>
    <w:rsid w:val="006C3AFE"/>
    <w:rsid w:val="006C4B15"/>
    <w:rsid w:val="006C4BC9"/>
    <w:rsid w:val="006C5565"/>
    <w:rsid w:val="006C5EEF"/>
    <w:rsid w:val="006C6F0B"/>
    <w:rsid w:val="006D036F"/>
    <w:rsid w:val="006D05B3"/>
    <w:rsid w:val="006D0DAA"/>
    <w:rsid w:val="006D14D5"/>
    <w:rsid w:val="006D1603"/>
    <w:rsid w:val="006D2E48"/>
    <w:rsid w:val="006D359F"/>
    <w:rsid w:val="006D3CE7"/>
    <w:rsid w:val="006D3F29"/>
    <w:rsid w:val="006D5BCA"/>
    <w:rsid w:val="006D6455"/>
    <w:rsid w:val="006D6B34"/>
    <w:rsid w:val="006D6EFA"/>
    <w:rsid w:val="006D74FF"/>
    <w:rsid w:val="006D78C0"/>
    <w:rsid w:val="006E0367"/>
    <w:rsid w:val="006E088B"/>
    <w:rsid w:val="006E0BD8"/>
    <w:rsid w:val="006E0EEB"/>
    <w:rsid w:val="006E17CE"/>
    <w:rsid w:val="006E19D0"/>
    <w:rsid w:val="006E2295"/>
    <w:rsid w:val="006E2538"/>
    <w:rsid w:val="006E2562"/>
    <w:rsid w:val="006E2E8B"/>
    <w:rsid w:val="006E3F46"/>
    <w:rsid w:val="006E40C3"/>
    <w:rsid w:val="006E599C"/>
    <w:rsid w:val="006E5CAD"/>
    <w:rsid w:val="006E6688"/>
    <w:rsid w:val="006E6992"/>
    <w:rsid w:val="006E6C1C"/>
    <w:rsid w:val="006E70A2"/>
    <w:rsid w:val="006E791F"/>
    <w:rsid w:val="006E7F36"/>
    <w:rsid w:val="006F0153"/>
    <w:rsid w:val="006F0451"/>
    <w:rsid w:val="006F0465"/>
    <w:rsid w:val="006F0C95"/>
    <w:rsid w:val="006F1314"/>
    <w:rsid w:val="006F1D53"/>
    <w:rsid w:val="006F2ED8"/>
    <w:rsid w:val="006F3767"/>
    <w:rsid w:val="006F4130"/>
    <w:rsid w:val="006F524F"/>
    <w:rsid w:val="006F53CA"/>
    <w:rsid w:val="006F6239"/>
    <w:rsid w:val="00700500"/>
    <w:rsid w:val="00700936"/>
    <w:rsid w:val="0070093E"/>
    <w:rsid w:val="00701ED6"/>
    <w:rsid w:val="00702172"/>
    <w:rsid w:val="007021AB"/>
    <w:rsid w:val="00702481"/>
    <w:rsid w:val="00703032"/>
    <w:rsid w:val="0070307D"/>
    <w:rsid w:val="00703894"/>
    <w:rsid w:val="007038D3"/>
    <w:rsid w:val="00703BCC"/>
    <w:rsid w:val="0070451D"/>
    <w:rsid w:val="0070508C"/>
    <w:rsid w:val="007055A9"/>
    <w:rsid w:val="007057DE"/>
    <w:rsid w:val="00706D4D"/>
    <w:rsid w:val="00706DF9"/>
    <w:rsid w:val="00706FA9"/>
    <w:rsid w:val="0071209A"/>
    <w:rsid w:val="00712722"/>
    <w:rsid w:val="00712D33"/>
    <w:rsid w:val="0071324A"/>
    <w:rsid w:val="007136D4"/>
    <w:rsid w:val="00714076"/>
    <w:rsid w:val="00714396"/>
    <w:rsid w:val="00714830"/>
    <w:rsid w:val="00714902"/>
    <w:rsid w:val="007151D7"/>
    <w:rsid w:val="00716B3A"/>
    <w:rsid w:val="00716E29"/>
    <w:rsid w:val="007173CB"/>
    <w:rsid w:val="00717C5D"/>
    <w:rsid w:val="007207EB"/>
    <w:rsid w:val="00720AE0"/>
    <w:rsid w:val="00720FE9"/>
    <w:rsid w:val="00721553"/>
    <w:rsid w:val="00722C61"/>
    <w:rsid w:val="007240D8"/>
    <w:rsid w:val="007246FB"/>
    <w:rsid w:val="00725122"/>
    <w:rsid w:val="00725219"/>
    <w:rsid w:val="007252B4"/>
    <w:rsid w:val="00725A4C"/>
    <w:rsid w:val="00726C6F"/>
    <w:rsid w:val="00727259"/>
    <w:rsid w:val="00727ACC"/>
    <w:rsid w:val="00727DE4"/>
    <w:rsid w:val="0073044B"/>
    <w:rsid w:val="00730DF3"/>
    <w:rsid w:val="007318C1"/>
    <w:rsid w:val="00731A9F"/>
    <w:rsid w:val="00731E95"/>
    <w:rsid w:val="0073273B"/>
    <w:rsid w:val="0073312A"/>
    <w:rsid w:val="007340ED"/>
    <w:rsid w:val="0073457E"/>
    <w:rsid w:val="00735084"/>
    <w:rsid w:val="007368FE"/>
    <w:rsid w:val="00736A29"/>
    <w:rsid w:val="00736BE5"/>
    <w:rsid w:val="00736E7C"/>
    <w:rsid w:val="00736F75"/>
    <w:rsid w:val="007374E7"/>
    <w:rsid w:val="00737C4D"/>
    <w:rsid w:val="00737D6B"/>
    <w:rsid w:val="007403BD"/>
    <w:rsid w:val="00740CD9"/>
    <w:rsid w:val="00740FB9"/>
    <w:rsid w:val="00741002"/>
    <w:rsid w:val="00741AA1"/>
    <w:rsid w:val="00741F99"/>
    <w:rsid w:val="00741FD9"/>
    <w:rsid w:val="00742157"/>
    <w:rsid w:val="0074281B"/>
    <w:rsid w:val="00742D26"/>
    <w:rsid w:val="00744232"/>
    <w:rsid w:val="00744AB5"/>
    <w:rsid w:val="00744D49"/>
    <w:rsid w:val="00744E98"/>
    <w:rsid w:val="0074540E"/>
    <w:rsid w:val="00746505"/>
    <w:rsid w:val="00746B44"/>
    <w:rsid w:val="00746E03"/>
    <w:rsid w:val="00746F67"/>
    <w:rsid w:val="00747177"/>
    <w:rsid w:val="00747526"/>
    <w:rsid w:val="00747708"/>
    <w:rsid w:val="007504EF"/>
    <w:rsid w:val="00750ACD"/>
    <w:rsid w:val="00750C3C"/>
    <w:rsid w:val="00750E20"/>
    <w:rsid w:val="00751D66"/>
    <w:rsid w:val="00752152"/>
    <w:rsid w:val="00752454"/>
    <w:rsid w:val="00752462"/>
    <w:rsid w:val="00752A5E"/>
    <w:rsid w:val="00752F23"/>
    <w:rsid w:val="00752FE1"/>
    <w:rsid w:val="00753560"/>
    <w:rsid w:val="007538BB"/>
    <w:rsid w:val="00753D34"/>
    <w:rsid w:val="00753F08"/>
    <w:rsid w:val="00754C45"/>
    <w:rsid w:val="007569E3"/>
    <w:rsid w:val="007571DC"/>
    <w:rsid w:val="00757349"/>
    <w:rsid w:val="00757997"/>
    <w:rsid w:val="00757BE8"/>
    <w:rsid w:val="00760089"/>
    <w:rsid w:val="00760D08"/>
    <w:rsid w:val="007612D5"/>
    <w:rsid w:val="00761B6C"/>
    <w:rsid w:val="00762554"/>
    <w:rsid w:val="00762788"/>
    <w:rsid w:val="00762D79"/>
    <w:rsid w:val="007631FC"/>
    <w:rsid w:val="00763CED"/>
    <w:rsid w:val="0076459B"/>
    <w:rsid w:val="007649AB"/>
    <w:rsid w:val="00764DFA"/>
    <w:rsid w:val="00765052"/>
    <w:rsid w:val="00765080"/>
    <w:rsid w:val="00765596"/>
    <w:rsid w:val="00765690"/>
    <w:rsid w:val="007700A4"/>
    <w:rsid w:val="00770866"/>
    <w:rsid w:val="007709A2"/>
    <w:rsid w:val="00770F77"/>
    <w:rsid w:val="00771052"/>
    <w:rsid w:val="007740E1"/>
    <w:rsid w:val="0077465D"/>
    <w:rsid w:val="00774674"/>
    <w:rsid w:val="00774987"/>
    <w:rsid w:val="00775605"/>
    <w:rsid w:val="0077594D"/>
    <w:rsid w:val="0077636F"/>
    <w:rsid w:val="00776B29"/>
    <w:rsid w:val="00780809"/>
    <w:rsid w:val="00780EE0"/>
    <w:rsid w:val="007811E7"/>
    <w:rsid w:val="00781AC4"/>
    <w:rsid w:val="007822EC"/>
    <w:rsid w:val="00782610"/>
    <w:rsid w:val="007827E5"/>
    <w:rsid w:val="00782BAA"/>
    <w:rsid w:val="007831D0"/>
    <w:rsid w:val="00783610"/>
    <w:rsid w:val="00783B8C"/>
    <w:rsid w:val="00783F14"/>
    <w:rsid w:val="00784C46"/>
    <w:rsid w:val="00786C15"/>
    <w:rsid w:val="00786DBC"/>
    <w:rsid w:val="007877E3"/>
    <w:rsid w:val="00787885"/>
    <w:rsid w:val="00787A80"/>
    <w:rsid w:val="00790169"/>
    <w:rsid w:val="007909E0"/>
    <w:rsid w:val="00790ADC"/>
    <w:rsid w:val="00791AE3"/>
    <w:rsid w:val="00792A66"/>
    <w:rsid w:val="00793D8F"/>
    <w:rsid w:val="0079457F"/>
    <w:rsid w:val="00795379"/>
    <w:rsid w:val="007958C8"/>
    <w:rsid w:val="00795ACE"/>
    <w:rsid w:val="00795C2D"/>
    <w:rsid w:val="00796F1C"/>
    <w:rsid w:val="007970A7"/>
    <w:rsid w:val="007A0BAF"/>
    <w:rsid w:val="007A0BF7"/>
    <w:rsid w:val="007A1612"/>
    <w:rsid w:val="007A19B5"/>
    <w:rsid w:val="007A2472"/>
    <w:rsid w:val="007A2F7C"/>
    <w:rsid w:val="007A526F"/>
    <w:rsid w:val="007A6E42"/>
    <w:rsid w:val="007A6E88"/>
    <w:rsid w:val="007A731A"/>
    <w:rsid w:val="007A7B99"/>
    <w:rsid w:val="007B0FFF"/>
    <w:rsid w:val="007B11FE"/>
    <w:rsid w:val="007B1212"/>
    <w:rsid w:val="007B1BC1"/>
    <w:rsid w:val="007B2379"/>
    <w:rsid w:val="007B2502"/>
    <w:rsid w:val="007B29BC"/>
    <w:rsid w:val="007B325C"/>
    <w:rsid w:val="007B4089"/>
    <w:rsid w:val="007B4DC0"/>
    <w:rsid w:val="007B5162"/>
    <w:rsid w:val="007B55FB"/>
    <w:rsid w:val="007B5B13"/>
    <w:rsid w:val="007B5C5B"/>
    <w:rsid w:val="007B5EE4"/>
    <w:rsid w:val="007B752F"/>
    <w:rsid w:val="007C0624"/>
    <w:rsid w:val="007C1152"/>
    <w:rsid w:val="007C1384"/>
    <w:rsid w:val="007C2864"/>
    <w:rsid w:val="007C2DC7"/>
    <w:rsid w:val="007C36D2"/>
    <w:rsid w:val="007C44F8"/>
    <w:rsid w:val="007C4C44"/>
    <w:rsid w:val="007C4D9F"/>
    <w:rsid w:val="007C5245"/>
    <w:rsid w:val="007C5991"/>
    <w:rsid w:val="007C70FD"/>
    <w:rsid w:val="007C73EB"/>
    <w:rsid w:val="007C76AD"/>
    <w:rsid w:val="007D03B4"/>
    <w:rsid w:val="007D0505"/>
    <w:rsid w:val="007D0D2C"/>
    <w:rsid w:val="007D0F92"/>
    <w:rsid w:val="007D2193"/>
    <w:rsid w:val="007D27DF"/>
    <w:rsid w:val="007D2BAC"/>
    <w:rsid w:val="007D49E4"/>
    <w:rsid w:val="007D5526"/>
    <w:rsid w:val="007D55F6"/>
    <w:rsid w:val="007D561E"/>
    <w:rsid w:val="007D6340"/>
    <w:rsid w:val="007D650A"/>
    <w:rsid w:val="007D6758"/>
    <w:rsid w:val="007D7C20"/>
    <w:rsid w:val="007E0837"/>
    <w:rsid w:val="007E11EF"/>
    <w:rsid w:val="007E163D"/>
    <w:rsid w:val="007E21E9"/>
    <w:rsid w:val="007E3482"/>
    <w:rsid w:val="007E42A1"/>
    <w:rsid w:val="007E49AA"/>
    <w:rsid w:val="007E5573"/>
    <w:rsid w:val="007E65E3"/>
    <w:rsid w:val="007E6F9E"/>
    <w:rsid w:val="007E777C"/>
    <w:rsid w:val="007F018B"/>
    <w:rsid w:val="007F1146"/>
    <w:rsid w:val="007F1168"/>
    <w:rsid w:val="007F234A"/>
    <w:rsid w:val="007F241C"/>
    <w:rsid w:val="007F2460"/>
    <w:rsid w:val="007F3655"/>
    <w:rsid w:val="007F3931"/>
    <w:rsid w:val="007F3A58"/>
    <w:rsid w:val="007F3EDB"/>
    <w:rsid w:val="007F48B5"/>
    <w:rsid w:val="007F4B19"/>
    <w:rsid w:val="007F5639"/>
    <w:rsid w:val="007F5829"/>
    <w:rsid w:val="007F58AB"/>
    <w:rsid w:val="007F59D1"/>
    <w:rsid w:val="007F5A12"/>
    <w:rsid w:val="007F6101"/>
    <w:rsid w:val="007F6349"/>
    <w:rsid w:val="007F6651"/>
    <w:rsid w:val="007F670C"/>
    <w:rsid w:val="007F6A4B"/>
    <w:rsid w:val="007F7292"/>
    <w:rsid w:val="007F7AD7"/>
    <w:rsid w:val="007F7BBF"/>
    <w:rsid w:val="00800D67"/>
    <w:rsid w:val="00800DAC"/>
    <w:rsid w:val="00800FCD"/>
    <w:rsid w:val="008011AE"/>
    <w:rsid w:val="008013E3"/>
    <w:rsid w:val="0080226C"/>
    <w:rsid w:val="00802BD9"/>
    <w:rsid w:val="008038DA"/>
    <w:rsid w:val="00803C1B"/>
    <w:rsid w:val="0080568D"/>
    <w:rsid w:val="00806390"/>
    <w:rsid w:val="00807BCF"/>
    <w:rsid w:val="00807D3C"/>
    <w:rsid w:val="00810A2B"/>
    <w:rsid w:val="00810EFD"/>
    <w:rsid w:val="00811141"/>
    <w:rsid w:val="00811308"/>
    <w:rsid w:val="008114CD"/>
    <w:rsid w:val="00811AE9"/>
    <w:rsid w:val="008122A4"/>
    <w:rsid w:val="008122B0"/>
    <w:rsid w:val="008127E7"/>
    <w:rsid w:val="00813AD2"/>
    <w:rsid w:val="00813B5E"/>
    <w:rsid w:val="00814109"/>
    <w:rsid w:val="00814135"/>
    <w:rsid w:val="0081473F"/>
    <w:rsid w:val="00814973"/>
    <w:rsid w:val="00814B11"/>
    <w:rsid w:val="008158C2"/>
    <w:rsid w:val="00815986"/>
    <w:rsid w:val="008163D8"/>
    <w:rsid w:val="00816788"/>
    <w:rsid w:val="0081691E"/>
    <w:rsid w:val="00816DD9"/>
    <w:rsid w:val="008171EF"/>
    <w:rsid w:val="008172D6"/>
    <w:rsid w:val="008176B1"/>
    <w:rsid w:val="00817C05"/>
    <w:rsid w:val="00820865"/>
    <w:rsid w:val="00820B51"/>
    <w:rsid w:val="00820FB8"/>
    <w:rsid w:val="00822155"/>
    <w:rsid w:val="008232DC"/>
    <w:rsid w:val="00824848"/>
    <w:rsid w:val="00824DED"/>
    <w:rsid w:val="0082513C"/>
    <w:rsid w:val="0082526D"/>
    <w:rsid w:val="008253ED"/>
    <w:rsid w:val="00825EAB"/>
    <w:rsid w:val="0082601B"/>
    <w:rsid w:val="00826048"/>
    <w:rsid w:val="00826235"/>
    <w:rsid w:val="0082689D"/>
    <w:rsid w:val="008270EC"/>
    <w:rsid w:val="008273D9"/>
    <w:rsid w:val="0082772A"/>
    <w:rsid w:val="00827A94"/>
    <w:rsid w:val="00830720"/>
    <w:rsid w:val="0083074E"/>
    <w:rsid w:val="00830AF4"/>
    <w:rsid w:val="00831F73"/>
    <w:rsid w:val="00831F9A"/>
    <w:rsid w:val="00832CB9"/>
    <w:rsid w:val="00832DBE"/>
    <w:rsid w:val="008337E6"/>
    <w:rsid w:val="0083389D"/>
    <w:rsid w:val="00833E0E"/>
    <w:rsid w:val="00834AFF"/>
    <w:rsid w:val="008364CE"/>
    <w:rsid w:val="008365AD"/>
    <w:rsid w:val="008367CB"/>
    <w:rsid w:val="00836AD4"/>
    <w:rsid w:val="00837335"/>
    <w:rsid w:val="00837451"/>
    <w:rsid w:val="00837812"/>
    <w:rsid w:val="00840DD4"/>
    <w:rsid w:val="00840DF4"/>
    <w:rsid w:val="0084161E"/>
    <w:rsid w:val="008428D6"/>
    <w:rsid w:val="008433DD"/>
    <w:rsid w:val="008434DD"/>
    <w:rsid w:val="00843716"/>
    <w:rsid w:val="0084470E"/>
    <w:rsid w:val="00844953"/>
    <w:rsid w:val="0084556B"/>
    <w:rsid w:val="00845E03"/>
    <w:rsid w:val="0084630F"/>
    <w:rsid w:val="00846848"/>
    <w:rsid w:val="00846B7D"/>
    <w:rsid w:val="00846C5B"/>
    <w:rsid w:val="00847223"/>
    <w:rsid w:val="00847D0E"/>
    <w:rsid w:val="008503F2"/>
    <w:rsid w:val="00850614"/>
    <w:rsid w:val="00850717"/>
    <w:rsid w:val="00850AC1"/>
    <w:rsid w:val="00850BF2"/>
    <w:rsid w:val="0085212D"/>
    <w:rsid w:val="00852762"/>
    <w:rsid w:val="00852B41"/>
    <w:rsid w:val="00852BE5"/>
    <w:rsid w:val="00853331"/>
    <w:rsid w:val="00853910"/>
    <w:rsid w:val="0085523D"/>
    <w:rsid w:val="00855682"/>
    <w:rsid w:val="0085585E"/>
    <w:rsid w:val="00855C21"/>
    <w:rsid w:val="00855E88"/>
    <w:rsid w:val="00856DC8"/>
    <w:rsid w:val="008577AD"/>
    <w:rsid w:val="00860059"/>
    <w:rsid w:val="00860954"/>
    <w:rsid w:val="00860F91"/>
    <w:rsid w:val="008615A5"/>
    <w:rsid w:val="0086192D"/>
    <w:rsid w:val="00861DA2"/>
    <w:rsid w:val="00862663"/>
    <w:rsid w:val="0086330F"/>
    <w:rsid w:val="008643BC"/>
    <w:rsid w:val="0086494D"/>
    <w:rsid w:val="00864A95"/>
    <w:rsid w:val="0086757E"/>
    <w:rsid w:val="00867667"/>
    <w:rsid w:val="008707A9"/>
    <w:rsid w:val="00870F41"/>
    <w:rsid w:val="008719C1"/>
    <w:rsid w:val="008724D6"/>
    <w:rsid w:val="00872B86"/>
    <w:rsid w:val="00873163"/>
    <w:rsid w:val="008731BA"/>
    <w:rsid w:val="008733A6"/>
    <w:rsid w:val="00873759"/>
    <w:rsid w:val="0087577C"/>
    <w:rsid w:val="00875AAE"/>
    <w:rsid w:val="00875BAB"/>
    <w:rsid w:val="008764E9"/>
    <w:rsid w:val="008766F7"/>
    <w:rsid w:val="008768F5"/>
    <w:rsid w:val="0087690A"/>
    <w:rsid w:val="00876C90"/>
    <w:rsid w:val="00877756"/>
    <w:rsid w:val="008819BF"/>
    <w:rsid w:val="00881CCD"/>
    <w:rsid w:val="00881DB9"/>
    <w:rsid w:val="008831FD"/>
    <w:rsid w:val="0088326B"/>
    <w:rsid w:val="008838D8"/>
    <w:rsid w:val="00883E0C"/>
    <w:rsid w:val="0088458D"/>
    <w:rsid w:val="00884A4E"/>
    <w:rsid w:val="00884DA1"/>
    <w:rsid w:val="00885417"/>
    <w:rsid w:val="00885A3B"/>
    <w:rsid w:val="0088641F"/>
    <w:rsid w:val="0088690E"/>
    <w:rsid w:val="00886D0E"/>
    <w:rsid w:val="008872F6"/>
    <w:rsid w:val="00887805"/>
    <w:rsid w:val="008906C7"/>
    <w:rsid w:val="00890BDD"/>
    <w:rsid w:val="00891349"/>
    <w:rsid w:val="0089180F"/>
    <w:rsid w:val="008922BF"/>
    <w:rsid w:val="00892302"/>
    <w:rsid w:val="00894A08"/>
    <w:rsid w:val="008951DC"/>
    <w:rsid w:val="00896584"/>
    <w:rsid w:val="00896680"/>
    <w:rsid w:val="00897632"/>
    <w:rsid w:val="00897A30"/>
    <w:rsid w:val="008A0C40"/>
    <w:rsid w:val="008A107A"/>
    <w:rsid w:val="008A2043"/>
    <w:rsid w:val="008A2E69"/>
    <w:rsid w:val="008A313E"/>
    <w:rsid w:val="008A5336"/>
    <w:rsid w:val="008A5EAA"/>
    <w:rsid w:val="008A5FAF"/>
    <w:rsid w:val="008A695B"/>
    <w:rsid w:val="008A6C75"/>
    <w:rsid w:val="008B008D"/>
    <w:rsid w:val="008B0B37"/>
    <w:rsid w:val="008B25CD"/>
    <w:rsid w:val="008B2FC2"/>
    <w:rsid w:val="008B366C"/>
    <w:rsid w:val="008B4159"/>
    <w:rsid w:val="008B42B7"/>
    <w:rsid w:val="008B507E"/>
    <w:rsid w:val="008B58B2"/>
    <w:rsid w:val="008B7752"/>
    <w:rsid w:val="008B7BDD"/>
    <w:rsid w:val="008C08CF"/>
    <w:rsid w:val="008C19CE"/>
    <w:rsid w:val="008C22BF"/>
    <w:rsid w:val="008C2510"/>
    <w:rsid w:val="008C27C3"/>
    <w:rsid w:val="008C2BC2"/>
    <w:rsid w:val="008C2CFB"/>
    <w:rsid w:val="008C32A9"/>
    <w:rsid w:val="008C37BA"/>
    <w:rsid w:val="008C391B"/>
    <w:rsid w:val="008C3EA1"/>
    <w:rsid w:val="008C3ECA"/>
    <w:rsid w:val="008C4308"/>
    <w:rsid w:val="008C4B28"/>
    <w:rsid w:val="008C4C0A"/>
    <w:rsid w:val="008C5341"/>
    <w:rsid w:val="008C554C"/>
    <w:rsid w:val="008C5CA9"/>
    <w:rsid w:val="008C66E8"/>
    <w:rsid w:val="008C6A33"/>
    <w:rsid w:val="008C6B21"/>
    <w:rsid w:val="008C7D73"/>
    <w:rsid w:val="008D13C3"/>
    <w:rsid w:val="008D1A99"/>
    <w:rsid w:val="008D22A5"/>
    <w:rsid w:val="008D22E1"/>
    <w:rsid w:val="008D231B"/>
    <w:rsid w:val="008D24D5"/>
    <w:rsid w:val="008D2663"/>
    <w:rsid w:val="008D2843"/>
    <w:rsid w:val="008D2A75"/>
    <w:rsid w:val="008D3971"/>
    <w:rsid w:val="008D3AB4"/>
    <w:rsid w:val="008D4433"/>
    <w:rsid w:val="008D46A0"/>
    <w:rsid w:val="008D4FDA"/>
    <w:rsid w:val="008D5DDA"/>
    <w:rsid w:val="008D6028"/>
    <w:rsid w:val="008D6973"/>
    <w:rsid w:val="008D709B"/>
    <w:rsid w:val="008D71F7"/>
    <w:rsid w:val="008D77ED"/>
    <w:rsid w:val="008D7964"/>
    <w:rsid w:val="008D7967"/>
    <w:rsid w:val="008E0DE9"/>
    <w:rsid w:val="008E1323"/>
    <w:rsid w:val="008E17CB"/>
    <w:rsid w:val="008E1F46"/>
    <w:rsid w:val="008E3687"/>
    <w:rsid w:val="008E41D2"/>
    <w:rsid w:val="008E42FB"/>
    <w:rsid w:val="008E448A"/>
    <w:rsid w:val="008E49C4"/>
    <w:rsid w:val="008E4DCE"/>
    <w:rsid w:val="008E51B9"/>
    <w:rsid w:val="008E529A"/>
    <w:rsid w:val="008E5BAF"/>
    <w:rsid w:val="008E651E"/>
    <w:rsid w:val="008E7363"/>
    <w:rsid w:val="008E7636"/>
    <w:rsid w:val="008F0CD3"/>
    <w:rsid w:val="008F14CF"/>
    <w:rsid w:val="008F1CEF"/>
    <w:rsid w:val="008F210A"/>
    <w:rsid w:val="008F2352"/>
    <w:rsid w:val="008F270F"/>
    <w:rsid w:val="008F3047"/>
    <w:rsid w:val="008F3248"/>
    <w:rsid w:val="008F3953"/>
    <w:rsid w:val="008F3D04"/>
    <w:rsid w:val="008F41E5"/>
    <w:rsid w:val="008F46DF"/>
    <w:rsid w:val="008F474C"/>
    <w:rsid w:val="008F4812"/>
    <w:rsid w:val="008F482F"/>
    <w:rsid w:val="008F483A"/>
    <w:rsid w:val="008F48F3"/>
    <w:rsid w:val="008F4E5B"/>
    <w:rsid w:val="008F4E63"/>
    <w:rsid w:val="008F519F"/>
    <w:rsid w:val="008F5948"/>
    <w:rsid w:val="008F5973"/>
    <w:rsid w:val="008F5B71"/>
    <w:rsid w:val="008F5DBF"/>
    <w:rsid w:val="008F5EE6"/>
    <w:rsid w:val="008F6372"/>
    <w:rsid w:val="008F798C"/>
    <w:rsid w:val="0090043E"/>
    <w:rsid w:val="00900B29"/>
    <w:rsid w:val="00900D50"/>
    <w:rsid w:val="0090141B"/>
    <w:rsid w:val="00903791"/>
    <w:rsid w:val="0090506D"/>
    <w:rsid w:val="009055E9"/>
    <w:rsid w:val="009056AD"/>
    <w:rsid w:val="00906115"/>
    <w:rsid w:val="009067A7"/>
    <w:rsid w:val="00906A7F"/>
    <w:rsid w:val="00907984"/>
    <w:rsid w:val="00907CA0"/>
    <w:rsid w:val="0091063E"/>
    <w:rsid w:val="009106B5"/>
    <w:rsid w:val="0091248C"/>
    <w:rsid w:val="00912540"/>
    <w:rsid w:val="00912B0E"/>
    <w:rsid w:val="00912CE3"/>
    <w:rsid w:val="00913A6F"/>
    <w:rsid w:val="00913FC8"/>
    <w:rsid w:val="00914F4F"/>
    <w:rsid w:val="0091500E"/>
    <w:rsid w:val="0091585E"/>
    <w:rsid w:val="0091594E"/>
    <w:rsid w:val="00915E91"/>
    <w:rsid w:val="00915F48"/>
    <w:rsid w:val="00916785"/>
    <w:rsid w:val="00916E9D"/>
    <w:rsid w:val="00920509"/>
    <w:rsid w:val="00920781"/>
    <w:rsid w:val="009210CF"/>
    <w:rsid w:val="00921402"/>
    <w:rsid w:val="0092375E"/>
    <w:rsid w:val="0092382E"/>
    <w:rsid w:val="00924291"/>
    <w:rsid w:val="00924358"/>
    <w:rsid w:val="009250E4"/>
    <w:rsid w:val="00925271"/>
    <w:rsid w:val="00926442"/>
    <w:rsid w:val="009273D4"/>
    <w:rsid w:val="0092758B"/>
    <w:rsid w:val="0092769B"/>
    <w:rsid w:val="00927F17"/>
    <w:rsid w:val="00930321"/>
    <w:rsid w:val="00930938"/>
    <w:rsid w:val="00930B74"/>
    <w:rsid w:val="00930D76"/>
    <w:rsid w:val="00931314"/>
    <w:rsid w:val="0093133B"/>
    <w:rsid w:val="009321CA"/>
    <w:rsid w:val="0093292B"/>
    <w:rsid w:val="0093312B"/>
    <w:rsid w:val="00933817"/>
    <w:rsid w:val="00933D2E"/>
    <w:rsid w:val="0093410F"/>
    <w:rsid w:val="0093424D"/>
    <w:rsid w:val="0093457A"/>
    <w:rsid w:val="009348C3"/>
    <w:rsid w:val="0093523C"/>
    <w:rsid w:val="009364F6"/>
    <w:rsid w:val="00936B06"/>
    <w:rsid w:val="00937BD2"/>
    <w:rsid w:val="00937E21"/>
    <w:rsid w:val="009407E3"/>
    <w:rsid w:val="009409BB"/>
    <w:rsid w:val="0094137D"/>
    <w:rsid w:val="009419E9"/>
    <w:rsid w:val="00943925"/>
    <w:rsid w:val="00943DD9"/>
    <w:rsid w:val="00944405"/>
    <w:rsid w:val="00945388"/>
    <w:rsid w:val="0094623A"/>
    <w:rsid w:val="00947409"/>
    <w:rsid w:val="00947EDB"/>
    <w:rsid w:val="00950F33"/>
    <w:rsid w:val="0095161A"/>
    <w:rsid w:val="009525F4"/>
    <w:rsid w:val="00952FB6"/>
    <w:rsid w:val="00953093"/>
    <w:rsid w:val="00953F0D"/>
    <w:rsid w:val="009543EA"/>
    <w:rsid w:val="00956F05"/>
    <w:rsid w:val="00957742"/>
    <w:rsid w:val="009578E9"/>
    <w:rsid w:val="00957FA9"/>
    <w:rsid w:val="0096082A"/>
    <w:rsid w:val="00961112"/>
    <w:rsid w:val="00961991"/>
    <w:rsid w:val="00962498"/>
    <w:rsid w:val="0096256C"/>
    <w:rsid w:val="00962B76"/>
    <w:rsid w:val="00963DF5"/>
    <w:rsid w:val="009641AD"/>
    <w:rsid w:val="00964548"/>
    <w:rsid w:val="00964AE2"/>
    <w:rsid w:val="00965F97"/>
    <w:rsid w:val="00965FAA"/>
    <w:rsid w:val="00967A5A"/>
    <w:rsid w:val="00971294"/>
    <w:rsid w:val="00971DE3"/>
    <w:rsid w:val="009722A2"/>
    <w:rsid w:val="00972991"/>
    <w:rsid w:val="00973D41"/>
    <w:rsid w:val="00974271"/>
    <w:rsid w:val="00974530"/>
    <w:rsid w:val="00974B4C"/>
    <w:rsid w:val="0097505F"/>
    <w:rsid w:val="00975117"/>
    <w:rsid w:val="00975772"/>
    <w:rsid w:val="00975D34"/>
    <w:rsid w:val="00976813"/>
    <w:rsid w:val="0097778F"/>
    <w:rsid w:val="00977DA9"/>
    <w:rsid w:val="00977F59"/>
    <w:rsid w:val="009802B5"/>
    <w:rsid w:val="009807AD"/>
    <w:rsid w:val="00981994"/>
    <w:rsid w:val="00981C83"/>
    <w:rsid w:val="00981F2D"/>
    <w:rsid w:val="009822C3"/>
    <w:rsid w:val="009822CC"/>
    <w:rsid w:val="00982402"/>
    <w:rsid w:val="00982934"/>
    <w:rsid w:val="009830E5"/>
    <w:rsid w:val="00983B68"/>
    <w:rsid w:val="00983F84"/>
    <w:rsid w:val="009840E2"/>
    <w:rsid w:val="009849E8"/>
    <w:rsid w:val="00984C2B"/>
    <w:rsid w:val="00984CF1"/>
    <w:rsid w:val="00984F13"/>
    <w:rsid w:val="00985421"/>
    <w:rsid w:val="009863EB"/>
    <w:rsid w:val="00986409"/>
    <w:rsid w:val="0098676C"/>
    <w:rsid w:val="00986CDE"/>
    <w:rsid w:val="00987229"/>
    <w:rsid w:val="0098736C"/>
    <w:rsid w:val="00987DE5"/>
    <w:rsid w:val="0099031D"/>
    <w:rsid w:val="00990592"/>
    <w:rsid w:val="009907BD"/>
    <w:rsid w:val="00991A55"/>
    <w:rsid w:val="00992085"/>
    <w:rsid w:val="0099268D"/>
    <w:rsid w:val="00992870"/>
    <w:rsid w:val="00992B1A"/>
    <w:rsid w:val="00992B1D"/>
    <w:rsid w:val="0099386C"/>
    <w:rsid w:val="00993BAB"/>
    <w:rsid w:val="0099430E"/>
    <w:rsid w:val="00994C35"/>
    <w:rsid w:val="00994FE8"/>
    <w:rsid w:val="009950B9"/>
    <w:rsid w:val="00995366"/>
    <w:rsid w:val="009955F5"/>
    <w:rsid w:val="00996034"/>
    <w:rsid w:val="00996079"/>
    <w:rsid w:val="00997111"/>
    <w:rsid w:val="009A0234"/>
    <w:rsid w:val="009A044F"/>
    <w:rsid w:val="009A078C"/>
    <w:rsid w:val="009A0B60"/>
    <w:rsid w:val="009A0B6D"/>
    <w:rsid w:val="009A0CE6"/>
    <w:rsid w:val="009A14C7"/>
    <w:rsid w:val="009A21CE"/>
    <w:rsid w:val="009A2441"/>
    <w:rsid w:val="009A278B"/>
    <w:rsid w:val="009A2CC5"/>
    <w:rsid w:val="009A4218"/>
    <w:rsid w:val="009A45AE"/>
    <w:rsid w:val="009A4E39"/>
    <w:rsid w:val="009A4F49"/>
    <w:rsid w:val="009A6928"/>
    <w:rsid w:val="009A6A07"/>
    <w:rsid w:val="009A7EFB"/>
    <w:rsid w:val="009B038F"/>
    <w:rsid w:val="009B0AF0"/>
    <w:rsid w:val="009B0FB7"/>
    <w:rsid w:val="009B1CF7"/>
    <w:rsid w:val="009B24E7"/>
    <w:rsid w:val="009B2B42"/>
    <w:rsid w:val="009B2E4D"/>
    <w:rsid w:val="009B3C73"/>
    <w:rsid w:val="009B422F"/>
    <w:rsid w:val="009B42ED"/>
    <w:rsid w:val="009B496D"/>
    <w:rsid w:val="009B530B"/>
    <w:rsid w:val="009B57E8"/>
    <w:rsid w:val="009B6507"/>
    <w:rsid w:val="009B702D"/>
    <w:rsid w:val="009B7AC8"/>
    <w:rsid w:val="009B7B43"/>
    <w:rsid w:val="009C016E"/>
    <w:rsid w:val="009C0B2E"/>
    <w:rsid w:val="009C37E1"/>
    <w:rsid w:val="009C408A"/>
    <w:rsid w:val="009C6166"/>
    <w:rsid w:val="009C6AF6"/>
    <w:rsid w:val="009C6FF0"/>
    <w:rsid w:val="009C764E"/>
    <w:rsid w:val="009C7A78"/>
    <w:rsid w:val="009C7E25"/>
    <w:rsid w:val="009D19A5"/>
    <w:rsid w:val="009D1B42"/>
    <w:rsid w:val="009D32FC"/>
    <w:rsid w:val="009D3578"/>
    <w:rsid w:val="009D40BC"/>
    <w:rsid w:val="009D41BB"/>
    <w:rsid w:val="009D43D7"/>
    <w:rsid w:val="009D4B99"/>
    <w:rsid w:val="009D5692"/>
    <w:rsid w:val="009D56DE"/>
    <w:rsid w:val="009D61B0"/>
    <w:rsid w:val="009D65CB"/>
    <w:rsid w:val="009D759B"/>
    <w:rsid w:val="009E0223"/>
    <w:rsid w:val="009E03F0"/>
    <w:rsid w:val="009E0765"/>
    <w:rsid w:val="009E0809"/>
    <w:rsid w:val="009E0868"/>
    <w:rsid w:val="009E1030"/>
    <w:rsid w:val="009E1714"/>
    <w:rsid w:val="009E288F"/>
    <w:rsid w:val="009E2891"/>
    <w:rsid w:val="009E2969"/>
    <w:rsid w:val="009E2A23"/>
    <w:rsid w:val="009E3576"/>
    <w:rsid w:val="009E3738"/>
    <w:rsid w:val="009E407A"/>
    <w:rsid w:val="009E40B5"/>
    <w:rsid w:val="009E4462"/>
    <w:rsid w:val="009E4774"/>
    <w:rsid w:val="009E479E"/>
    <w:rsid w:val="009E5537"/>
    <w:rsid w:val="009E5E68"/>
    <w:rsid w:val="009E5EF7"/>
    <w:rsid w:val="009E63B1"/>
    <w:rsid w:val="009E7DFE"/>
    <w:rsid w:val="009F03D4"/>
    <w:rsid w:val="009F0657"/>
    <w:rsid w:val="009F1281"/>
    <w:rsid w:val="009F17C6"/>
    <w:rsid w:val="009F1CEC"/>
    <w:rsid w:val="009F2998"/>
    <w:rsid w:val="009F3355"/>
    <w:rsid w:val="009F4076"/>
    <w:rsid w:val="009F4EE1"/>
    <w:rsid w:val="009F5154"/>
    <w:rsid w:val="009F5193"/>
    <w:rsid w:val="009F6363"/>
    <w:rsid w:val="009F6B4A"/>
    <w:rsid w:val="009F70D8"/>
    <w:rsid w:val="009F77C5"/>
    <w:rsid w:val="00A00538"/>
    <w:rsid w:val="00A00CCB"/>
    <w:rsid w:val="00A01616"/>
    <w:rsid w:val="00A018D9"/>
    <w:rsid w:val="00A01C98"/>
    <w:rsid w:val="00A01D2B"/>
    <w:rsid w:val="00A02B78"/>
    <w:rsid w:val="00A02F08"/>
    <w:rsid w:val="00A03269"/>
    <w:rsid w:val="00A03B83"/>
    <w:rsid w:val="00A05830"/>
    <w:rsid w:val="00A05A78"/>
    <w:rsid w:val="00A05FFE"/>
    <w:rsid w:val="00A064CC"/>
    <w:rsid w:val="00A06A2F"/>
    <w:rsid w:val="00A07309"/>
    <w:rsid w:val="00A07345"/>
    <w:rsid w:val="00A07D59"/>
    <w:rsid w:val="00A103B4"/>
    <w:rsid w:val="00A1063E"/>
    <w:rsid w:val="00A10F50"/>
    <w:rsid w:val="00A11A25"/>
    <w:rsid w:val="00A11C80"/>
    <w:rsid w:val="00A11D28"/>
    <w:rsid w:val="00A12387"/>
    <w:rsid w:val="00A12A95"/>
    <w:rsid w:val="00A130F6"/>
    <w:rsid w:val="00A13181"/>
    <w:rsid w:val="00A13384"/>
    <w:rsid w:val="00A13466"/>
    <w:rsid w:val="00A1425A"/>
    <w:rsid w:val="00A1483D"/>
    <w:rsid w:val="00A14A29"/>
    <w:rsid w:val="00A14C86"/>
    <w:rsid w:val="00A15005"/>
    <w:rsid w:val="00A16236"/>
    <w:rsid w:val="00A17021"/>
    <w:rsid w:val="00A17667"/>
    <w:rsid w:val="00A17D93"/>
    <w:rsid w:val="00A17DE7"/>
    <w:rsid w:val="00A17F0D"/>
    <w:rsid w:val="00A208EA"/>
    <w:rsid w:val="00A20C90"/>
    <w:rsid w:val="00A210C3"/>
    <w:rsid w:val="00A211CC"/>
    <w:rsid w:val="00A214CE"/>
    <w:rsid w:val="00A2160F"/>
    <w:rsid w:val="00A21782"/>
    <w:rsid w:val="00A217D5"/>
    <w:rsid w:val="00A22559"/>
    <w:rsid w:val="00A230B3"/>
    <w:rsid w:val="00A2372D"/>
    <w:rsid w:val="00A23BD1"/>
    <w:rsid w:val="00A25A62"/>
    <w:rsid w:val="00A25B79"/>
    <w:rsid w:val="00A26B0E"/>
    <w:rsid w:val="00A26D55"/>
    <w:rsid w:val="00A26FDC"/>
    <w:rsid w:val="00A30BCE"/>
    <w:rsid w:val="00A30C9E"/>
    <w:rsid w:val="00A318EC"/>
    <w:rsid w:val="00A31E6B"/>
    <w:rsid w:val="00A32059"/>
    <w:rsid w:val="00A321ED"/>
    <w:rsid w:val="00A33653"/>
    <w:rsid w:val="00A33C33"/>
    <w:rsid w:val="00A33EAF"/>
    <w:rsid w:val="00A3463A"/>
    <w:rsid w:val="00A346BB"/>
    <w:rsid w:val="00A35C9B"/>
    <w:rsid w:val="00A35D21"/>
    <w:rsid w:val="00A35E9A"/>
    <w:rsid w:val="00A365B9"/>
    <w:rsid w:val="00A36F3F"/>
    <w:rsid w:val="00A37045"/>
    <w:rsid w:val="00A37802"/>
    <w:rsid w:val="00A37D6F"/>
    <w:rsid w:val="00A37FD6"/>
    <w:rsid w:val="00A40834"/>
    <w:rsid w:val="00A40EF6"/>
    <w:rsid w:val="00A4184F"/>
    <w:rsid w:val="00A41CB0"/>
    <w:rsid w:val="00A4219C"/>
    <w:rsid w:val="00A42B51"/>
    <w:rsid w:val="00A42BF0"/>
    <w:rsid w:val="00A4354F"/>
    <w:rsid w:val="00A43C01"/>
    <w:rsid w:val="00A43C94"/>
    <w:rsid w:val="00A43F27"/>
    <w:rsid w:val="00A444E0"/>
    <w:rsid w:val="00A44D99"/>
    <w:rsid w:val="00A44FF7"/>
    <w:rsid w:val="00A451E1"/>
    <w:rsid w:val="00A45956"/>
    <w:rsid w:val="00A45B74"/>
    <w:rsid w:val="00A46025"/>
    <w:rsid w:val="00A4629C"/>
    <w:rsid w:val="00A477BD"/>
    <w:rsid w:val="00A479A7"/>
    <w:rsid w:val="00A50004"/>
    <w:rsid w:val="00A5066D"/>
    <w:rsid w:val="00A507BD"/>
    <w:rsid w:val="00A51128"/>
    <w:rsid w:val="00A526A5"/>
    <w:rsid w:val="00A52B01"/>
    <w:rsid w:val="00A53158"/>
    <w:rsid w:val="00A5366C"/>
    <w:rsid w:val="00A53706"/>
    <w:rsid w:val="00A5374B"/>
    <w:rsid w:val="00A537DB"/>
    <w:rsid w:val="00A55F64"/>
    <w:rsid w:val="00A566EC"/>
    <w:rsid w:val="00A57970"/>
    <w:rsid w:val="00A57E17"/>
    <w:rsid w:val="00A57EDF"/>
    <w:rsid w:val="00A601EE"/>
    <w:rsid w:val="00A609F1"/>
    <w:rsid w:val="00A61176"/>
    <w:rsid w:val="00A61427"/>
    <w:rsid w:val="00A614F5"/>
    <w:rsid w:val="00A61557"/>
    <w:rsid w:val="00A6181C"/>
    <w:rsid w:val="00A61D1E"/>
    <w:rsid w:val="00A620CF"/>
    <w:rsid w:val="00A62665"/>
    <w:rsid w:val="00A6342B"/>
    <w:rsid w:val="00A635CA"/>
    <w:rsid w:val="00A639C6"/>
    <w:rsid w:val="00A63D6A"/>
    <w:rsid w:val="00A63FB4"/>
    <w:rsid w:val="00A652AA"/>
    <w:rsid w:val="00A6553B"/>
    <w:rsid w:val="00A6570F"/>
    <w:rsid w:val="00A65740"/>
    <w:rsid w:val="00A6580C"/>
    <w:rsid w:val="00A6599D"/>
    <w:rsid w:val="00A65D0B"/>
    <w:rsid w:val="00A661BC"/>
    <w:rsid w:val="00A666BE"/>
    <w:rsid w:val="00A701E2"/>
    <w:rsid w:val="00A7318E"/>
    <w:rsid w:val="00A734D6"/>
    <w:rsid w:val="00A741F5"/>
    <w:rsid w:val="00A746D0"/>
    <w:rsid w:val="00A74FE3"/>
    <w:rsid w:val="00A75098"/>
    <w:rsid w:val="00A7557E"/>
    <w:rsid w:val="00A75E71"/>
    <w:rsid w:val="00A76F18"/>
    <w:rsid w:val="00A76F86"/>
    <w:rsid w:val="00A7730D"/>
    <w:rsid w:val="00A77733"/>
    <w:rsid w:val="00A7797A"/>
    <w:rsid w:val="00A77CC9"/>
    <w:rsid w:val="00A77FF6"/>
    <w:rsid w:val="00A81180"/>
    <w:rsid w:val="00A8155E"/>
    <w:rsid w:val="00A81627"/>
    <w:rsid w:val="00A81C74"/>
    <w:rsid w:val="00A8377C"/>
    <w:rsid w:val="00A83AF4"/>
    <w:rsid w:val="00A84CBA"/>
    <w:rsid w:val="00A854CC"/>
    <w:rsid w:val="00A85E9B"/>
    <w:rsid w:val="00A86A0B"/>
    <w:rsid w:val="00A90138"/>
    <w:rsid w:val="00A90ADF"/>
    <w:rsid w:val="00A90E9C"/>
    <w:rsid w:val="00A90F93"/>
    <w:rsid w:val="00A92019"/>
    <w:rsid w:val="00A934F8"/>
    <w:rsid w:val="00A936B4"/>
    <w:rsid w:val="00A939BF"/>
    <w:rsid w:val="00A93AC2"/>
    <w:rsid w:val="00A93FBD"/>
    <w:rsid w:val="00A940F5"/>
    <w:rsid w:val="00A9427A"/>
    <w:rsid w:val="00A945A9"/>
    <w:rsid w:val="00A94BE4"/>
    <w:rsid w:val="00A94E6B"/>
    <w:rsid w:val="00A94F8F"/>
    <w:rsid w:val="00A95A26"/>
    <w:rsid w:val="00A969D9"/>
    <w:rsid w:val="00A96D6B"/>
    <w:rsid w:val="00A96F9A"/>
    <w:rsid w:val="00A973EC"/>
    <w:rsid w:val="00A97AE4"/>
    <w:rsid w:val="00A97B5A"/>
    <w:rsid w:val="00AA0111"/>
    <w:rsid w:val="00AA043B"/>
    <w:rsid w:val="00AA05B4"/>
    <w:rsid w:val="00AA0818"/>
    <w:rsid w:val="00AA0A0E"/>
    <w:rsid w:val="00AA0B20"/>
    <w:rsid w:val="00AA22CF"/>
    <w:rsid w:val="00AA23C4"/>
    <w:rsid w:val="00AA290C"/>
    <w:rsid w:val="00AA2F2F"/>
    <w:rsid w:val="00AA3219"/>
    <w:rsid w:val="00AA401D"/>
    <w:rsid w:val="00AA440C"/>
    <w:rsid w:val="00AA4793"/>
    <w:rsid w:val="00AA4D63"/>
    <w:rsid w:val="00AA54F1"/>
    <w:rsid w:val="00AA5B16"/>
    <w:rsid w:val="00AA600C"/>
    <w:rsid w:val="00AA6653"/>
    <w:rsid w:val="00AA6D27"/>
    <w:rsid w:val="00AA6DE1"/>
    <w:rsid w:val="00AA6FF9"/>
    <w:rsid w:val="00AA7734"/>
    <w:rsid w:val="00AA79B8"/>
    <w:rsid w:val="00AB0B82"/>
    <w:rsid w:val="00AB24D1"/>
    <w:rsid w:val="00AB28EB"/>
    <w:rsid w:val="00AB2BF3"/>
    <w:rsid w:val="00AB2C42"/>
    <w:rsid w:val="00AB32CA"/>
    <w:rsid w:val="00AB39C0"/>
    <w:rsid w:val="00AB43CD"/>
    <w:rsid w:val="00AB4E48"/>
    <w:rsid w:val="00AB53C1"/>
    <w:rsid w:val="00AB63B1"/>
    <w:rsid w:val="00AB683F"/>
    <w:rsid w:val="00AB6BE7"/>
    <w:rsid w:val="00AB6EA7"/>
    <w:rsid w:val="00AB6EC3"/>
    <w:rsid w:val="00AC01ED"/>
    <w:rsid w:val="00AC022A"/>
    <w:rsid w:val="00AC0982"/>
    <w:rsid w:val="00AC0C4E"/>
    <w:rsid w:val="00AC0ECC"/>
    <w:rsid w:val="00AC1140"/>
    <w:rsid w:val="00AC160A"/>
    <w:rsid w:val="00AC2ABC"/>
    <w:rsid w:val="00AC2EB6"/>
    <w:rsid w:val="00AC3745"/>
    <w:rsid w:val="00AC3863"/>
    <w:rsid w:val="00AC4DC4"/>
    <w:rsid w:val="00AC5197"/>
    <w:rsid w:val="00AC528B"/>
    <w:rsid w:val="00AC52B3"/>
    <w:rsid w:val="00AC5C4F"/>
    <w:rsid w:val="00AC5DDA"/>
    <w:rsid w:val="00AC6548"/>
    <w:rsid w:val="00AC66F5"/>
    <w:rsid w:val="00AC680B"/>
    <w:rsid w:val="00AC6D20"/>
    <w:rsid w:val="00AD1697"/>
    <w:rsid w:val="00AD189B"/>
    <w:rsid w:val="00AD1DDB"/>
    <w:rsid w:val="00AD2159"/>
    <w:rsid w:val="00AD35B5"/>
    <w:rsid w:val="00AD3AB7"/>
    <w:rsid w:val="00AD3C36"/>
    <w:rsid w:val="00AD3D4B"/>
    <w:rsid w:val="00AD3F2A"/>
    <w:rsid w:val="00AD4093"/>
    <w:rsid w:val="00AD4213"/>
    <w:rsid w:val="00AD4FFC"/>
    <w:rsid w:val="00AD6078"/>
    <w:rsid w:val="00AD67BC"/>
    <w:rsid w:val="00AD7664"/>
    <w:rsid w:val="00AE0CC6"/>
    <w:rsid w:val="00AE0ECC"/>
    <w:rsid w:val="00AE3375"/>
    <w:rsid w:val="00AE38B6"/>
    <w:rsid w:val="00AE5B20"/>
    <w:rsid w:val="00AE6A2B"/>
    <w:rsid w:val="00AE7E23"/>
    <w:rsid w:val="00AF012B"/>
    <w:rsid w:val="00AF04B3"/>
    <w:rsid w:val="00AF06F4"/>
    <w:rsid w:val="00AF0F2D"/>
    <w:rsid w:val="00AF2553"/>
    <w:rsid w:val="00AF3567"/>
    <w:rsid w:val="00AF3BC9"/>
    <w:rsid w:val="00AF4224"/>
    <w:rsid w:val="00AF4923"/>
    <w:rsid w:val="00AF5D81"/>
    <w:rsid w:val="00AF6072"/>
    <w:rsid w:val="00AF68E1"/>
    <w:rsid w:val="00AF6CBC"/>
    <w:rsid w:val="00AF6CC0"/>
    <w:rsid w:val="00B003A6"/>
    <w:rsid w:val="00B009D9"/>
    <w:rsid w:val="00B01093"/>
    <w:rsid w:val="00B020D1"/>
    <w:rsid w:val="00B02123"/>
    <w:rsid w:val="00B024A0"/>
    <w:rsid w:val="00B0253A"/>
    <w:rsid w:val="00B02B1F"/>
    <w:rsid w:val="00B02E50"/>
    <w:rsid w:val="00B037E8"/>
    <w:rsid w:val="00B04460"/>
    <w:rsid w:val="00B06BD8"/>
    <w:rsid w:val="00B06D63"/>
    <w:rsid w:val="00B072A1"/>
    <w:rsid w:val="00B107B3"/>
    <w:rsid w:val="00B1090F"/>
    <w:rsid w:val="00B1185E"/>
    <w:rsid w:val="00B11C3F"/>
    <w:rsid w:val="00B11D9B"/>
    <w:rsid w:val="00B124FB"/>
    <w:rsid w:val="00B1252E"/>
    <w:rsid w:val="00B1400B"/>
    <w:rsid w:val="00B14256"/>
    <w:rsid w:val="00B1447C"/>
    <w:rsid w:val="00B14C4E"/>
    <w:rsid w:val="00B16361"/>
    <w:rsid w:val="00B16460"/>
    <w:rsid w:val="00B164B8"/>
    <w:rsid w:val="00B169B6"/>
    <w:rsid w:val="00B17679"/>
    <w:rsid w:val="00B17CBF"/>
    <w:rsid w:val="00B21740"/>
    <w:rsid w:val="00B21824"/>
    <w:rsid w:val="00B239F1"/>
    <w:rsid w:val="00B24A28"/>
    <w:rsid w:val="00B24C79"/>
    <w:rsid w:val="00B25122"/>
    <w:rsid w:val="00B25333"/>
    <w:rsid w:val="00B2564D"/>
    <w:rsid w:val="00B25B41"/>
    <w:rsid w:val="00B27736"/>
    <w:rsid w:val="00B27A5C"/>
    <w:rsid w:val="00B27A88"/>
    <w:rsid w:val="00B27B30"/>
    <w:rsid w:val="00B30023"/>
    <w:rsid w:val="00B300DC"/>
    <w:rsid w:val="00B331A3"/>
    <w:rsid w:val="00B33A28"/>
    <w:rsid w:val="00B33A8F"/>
    <w:rsid w:val="00B33EEF"/>
    <w:rsid w:val="00B33F40"/>
    <w:rsid w:val="00B3519C"/>
    <w:rsid w:val="00B353D4"/>
    <w:rsid w:val="00B35AA3"/>
    <w:rsid w:val="00B35FC2"/>
    <w:rsid w:val="00B36949"/>
    <w:rsid w:val="00B37B1F"/>
    <w:rsid w:val="00B40ACC"/>
    <w:rsid w:val="00B40F36"/>
    <w:rsid w:val="00B41098"/>
    <w:rsid w:val="00B41F96"/>
    <w:rsid w:val="00B4218A"/>
    <w:rsid w:val="00B421C3"/>
    <w:rsid w:val="00B42374"/>
    <w:rsid w:val="00B4277F"/>
    <w:rsid w:val="00B439D6"/>
    <w:rsid w:val="00B43AEB"/>
    <w:rsid w:val="00B43E18"/>
    <w:rsid w:val="00B43EB6"/>
    <w:rsid w:val="00B44046"/>
    <w:rsid w:val="00B4418D"/>
    <w:rsid w:val="00B4455F"/>
    <w:rsid w:val="00B447AA"/>
    <w:rsid w:val="00B4534E"/>
    <w:rsid w:val="00B45A06"/>
    <w:rsid w:val="00B463BE"/>
    <w:rsid w:val="00B466C0"/>
    <w:rsid w:val="00B46731"/>
    <w:rsid w:val="00B46ED9"/>
    <w:rsid w:val="00B476F8"/>
    <w:rsid w:val="00B478EA"/>
    <w:rsid w:val="00B47929"/>
    <w:rsid w:val="00B47B48"/>
    <w:rsid w:val="00B5017A"/>
    <w:rsid w:val="00B50760"/>
    <w:rsid w:val="00B51B0D"/>
    <w:rsid w:val="00B51C56"/>
    <w:rsid w:val="00B5394B"/>
    <w:rsid w:val="00B54188"/>
    <w:rsid w:val="00B54537"/>
    <w:rsid w:val="00B54892"/>
    <w:rsid w:val="00B54937"/>
    <w:rsid w:val="00B54A97"/>
    <w:rsid w:val="00B54D7E"/>
    <w:rsid w:val="00B5517A"/>
    <w:rsid w:val="00B55283"/>
    <w:rsid w:val="00B55769"/>
    <w:rsid w:val="00B55DE9"/>
    <w:rsid w:val="00B561D0"/>
    <w:rsid w:val="00B56534"/>
    <w:rsid w:val="00B56D4B"/>
    <w:rsid w:val="00B56DD1"/>
    <w:rsid w:val="00B57465"/>
    <w:rsid w:val="00B57755"/>
    <w:rsid w:val="00B57CF1"/>
    <w:rsid w:val="00B60AC0"/>
    <w:rsid w:val="00B61C4A"/>
    <w:rsid w:val="00B63CFB"/>
    <w:rsid w:val="00B63E63"/>
    <w:rsid w:val="00B6412E"/>
    <w:rsid w:val="00B656F0"/>
    <w:rsid w:val="00B6612E"/>
    <w:rsid w:val="00B66949"/>
    <w:rsid w:val="00B66AC4"/>
    <w:rsid w:val="00B66D44"/>
    <w:rsid w:val="00B66DA6"/>
    <w:rsid w:val="00B670F9"/>
    <w:rsid w:val="00B67946"/>
    <w:rsid w:val="00B7068C"/>
    <w:rsid w:val="00B70AC6"/>
    <w:rsid w:val="00B716E5"/>
    <w:rsid w:val="00B7237F"/>
    <w:rsid w:val="00B72567"/>
    <w:rsid w:val="00B72971"/>
    <w:rsid w:val="00B72C5D"/>
    <w:rsid w:val="00B732D2"/>
    <w:rsid w:val="00B733BD"/>
    <w:rsid w:val="00B73E99"/>
    <w:rsid w:val="00B757F9"/>
    <w:rsid w:val="00B75A87"/>
    <w:rsid w:val="00B75E61"/>
    <w:rsid w:val="00B77D23"/>
    <w:rsid w:val="00B80976"/>
    <w:rsid w:val="00B80B77"/>
    <w:rsid w:val="00B81032"/>
    <w:rsid w:val="00B8165C"/>
    <w:rsid w:val="00B819DB"/>
    <w:rsid w:val="00B824D1"/>
    <w:rsid w:val="00B83102"/>
    <w:rsid w:val="00B83262"/>
    <w:rsid w:val="00B8331C"/>
    <w:rsid w:val="00B83693"/>
    <w:rsid w:val="00B83773"/>
    <w:rsid w:val="00B838AD"/>
    <w:rsid w:val="00B83BF6"/>
    <w:rsid w:val="00B83C47"/>
    <w:rsid w:val="00B83DC3"/>
    <w:rsid w:val="00B83F21"/>
    <w:rsid w:val="00B84860"/>
    <w:rsid w:val="00B84D76"/>
    <w:rsid w:val="00B851B1"/>
    <w:rsid w:val="00B85C25"/>
    <w:rsid w:val="00B8622B"/>
    <w:rsid w:val="00B86DCF"/>
    <w:rsid w:val="00B86FC4"/>
    <w:rsid w:val="00B87063"/>
    <w:rsid w:val="00B87BA7"/>
    <w:rsid w:val="00B87BB6"/>
    <w:rsid w:val="00B90D61"/>
    <w:rsid w:val="00B90ECC"/>
    <w:rsid w:val="00B91091"/>
    <w:rsid w:val="00B915F1"/>
    <w:rsid w:val="00B91693"/>
    <w:rsid w:val="00B917B4"/>
    <w:rsid w:val="00B91B48"/>
    <w:rsid w:val="00B91DFF"/>
    <w:rsid w:val="00B9282E"/>
    <w:rsid w:val="00B936E8"/>
    <w:rsid w:val="00B93AA5"/>
    <w:rsid w:val="00B94B28"/>
    <w:rsid w:val="00B94E6F"/>
    <w:rsid w:val="00B94F0F"/>
    <w:rsid w:val="00B95101"/>
    <w:rsid w:val="00B95B28"/>
    <w:rsid w:val="00B97F2A"/>
    <w:rsid w:val="00BA0193"/>
    <w:rsid w:val="00BA2636"/>
    <w:rsid w:val="00BA2C23"/>
    <w:rsid w:val="00BA327D"/>
    <w:rsid w:val="00BA353B"/>
    <w:rsid w:val="00BA40D3"/>
    <w:rsid w:val="00BA4784"/>
    <w:rsid w:val="00BA493C"/>
    <w:rsid w:val="00BA4ACF"/>
    <w:rsid w:val="00BA4CB0"/>
    <w:rsid w:val="00BA4D3C"/>
    <w:rsid w:val="00BA4D45"/>
    <w:rsid w:val="00BA5AF1"/>
    <w:rsid w:val="00BA61A9"/>
    <w:rsid w:val="00BB03FB"/>
    <w:rsid w:val="00BB0961"/>
    <w:rsid w:val="00BB0E37"/>
    <w:rsid w:val="00BB163C"/>
    <w:rsid w:val="00BB166B"/>
    <w:rsid w:val="00BB3153"/>
    <w:rsid w:val="00BB3314"/>
    <w:rsid w:val="00BB349D"/>
    <w:rsid w:val="00BB362E"/>
    <w:rsid w:val="00BB38DE"/>
    <w:rsid w:val="00BB40AC"/>
    <w:rsid w:val="00BB4237"/>
    <w:rsid w:val="00BB4C1C"/>
    <w:rsid w:val="00BB50D7"/>
    <w:rsid w:val="00BB5617"/>
    <w:rsid w:val="00BB5750"/>
    <w:rsid w:val="00BB598D"/>
    <w:rsid w:val="00BB5EFA"/>
    <w:rsid w:val="00BB617B"/>
    <w:rsid w:val="00BB62EF"/>
    <w:rsid w:val="00BB6796"/>
    <w:rsid w:val="00BC0D76"/>
    <w:rsid w:val="00BC24AA"/>
    <w:rsid w:val="00BC269A"/>
    <w:rsid w:val="00BC341D"/>
    <w:rsid w:val="00BC3563"/>
    <w:rsid w:val="00BC45F0"/>
    <w:rsid w:val="00BC4BBB"/>
    <w:rsid w:val="00BC50EF"/>
    <w:rsid w:val="00BC59BF"/>
    <w:rsid w:val="00BC61FD"/>
    <w:rsid w:val="00BC6640"/>
    <w:rsid w:val="00BD0756"/>
    <w:rsid w:val="00BD150C"/>
    <w:rsid w:val="00BD24CB"/>
    <w:rsid w:val="00BD2723"/>
    <w:rsid w:val="00BD2B5C"/>
    <w:rsid w:val="00BD2B90"/>
    <w:rsid w:val="00BD3735"/>
    <w:rsid w:val="00BD4052"/>
    <w:rsid w:val="00BD5D42"/>
    <w:rsid w:val="00BD6635"/>
    <w:rsid w:val="00BD74E5"/>
    <w:rsid w:val="00BE134E"/>
    <w:rsid w:val="00BE18C3"/>
    <w:rsid w:val="00BE1A5E"/>
    <w:rsid w:val="00BE1FA4"/>
    <w:rsid w:val="00BE2B50"/>
    <w:rsid w:val="00BE2C35"/>
    <w:rsid w:val="00BE2E1B"/>
    <w:rsid w:val="00BE3017"/>
    <w:rsid w:val="00BE3871"/>
    <w:rsid w:val="00BE3C03"/>
    <w:rsid w:val="00BE3C54"/>
    <w:rsid w:val="00BE3E92"/>
    <w:rsid w:val="00BE423C"/>
    <w:rsid w:val="00BE4AEF"/>
    <w:rsid w:val="00BE4B13"/>
    <w:rsid w:val="00BE5C6C"/>
    <w:rsid w:val="00BE62CB"/>
    <w:rsid w:val="00BE716F"/>
    <w:rsid w:val="00BE756E"/>
    <w:rsid w:val="00BE7D6E"/>
    <w:rsid w:val="00BE7F8D"/>
    <w:rsid w:val="00BF0F01"/>
    <w:rsid w:val="00BF18EC"/>
    <w:rsid w:val="00BF2278"/>
    <w:rsid w:val="00BF286C"/>
    <w:rsid w:val="00BF2942"/>
    <w:rsid w:val="00BF2EF7"/>
    <w:rsid w:val="00BF2F67"/>
    <w:rsid w:val="00BF32AA"/>
    <w:rsid w:val="00BF3639"/>
    <w:rsid w:val="00BF3A9D"/>
    <w:rsid w:val="00BF45FF"/>
    <w:rsid w:val="00BF4A4A"/>
    <w:rsid w:val="00BF4BE3"/>
    <w:rsid w:val="00BF59A3"/>
    <w:rsid w:val="00BF6367"/>
    <w:rsid w:val="00BF6D04"/>
    <w:rsid w:val="00C00971"/>
    <w:rsid w:val="00C01437"/>
    <w:rsid w:val="00C01C29"/>
    <w:rsid w:val="00C01EB1"/>
    <w:rsid w:val="00C01F9B"/>
    <w:rsid w:val="00C01FBC"/>
    <w:rsid w:val="00C03AD3"/>
    <w:rsid w:val="00C03C11"/>
    <w:rsid w:val="00C04502"/>
    <w:rsid w:val="00C0463F"/>
    <w:rsid w:val="00C046CB"/>
    <w:rsid w:val="00C04C94"/>
    <w:rsid w:val="00C06162"/>
    <w:rsid w:val="00C06F45"/>
    <w:rsid w:val="00C0765E"/>
    <w:rsid w:val="00C07C9F"/>
    <w:rsid w:val="00C10447"/>
    <w:rsid w:val="00C10AE7"/>
    <w:rsid w:val="00C10B43"/>
    <w:rsid w:val="00C10CC5"/>
    <w:rsid w:val="00C11B5A"/>
    <w:rsid w:val="00C12A91"/>
    <w:rsid w:val="00C12BDA"/>
    <w:rsid w:val="00C12C0E"/>
    <w:rsid w:val="00C12C2E"/>
    <w:rsid w:val="00C138E8"/>
    <w:rsid w:val="00C13AAF"/>
    <w:rsid w:val="00C13E36"/>
    <w:rsid w:val="00C14A71"/>
    <w:rsid w:val="00C14FE4"/>
    <w:rsid w:val="00C15CC7"/>
    <w:rsid w:val="00C167B1"/>
    <w:rsid w:val="00C1727E"/>
    <w:rsid w:val="00C179CE"/>
    <w:rsid w:val="00C17CAA"/>
    <w:rsid w:val="00C17DA3"/>
    <w:rsid w:val="00C202F4"/>
    <w:rsid w:val="00C20610"/>
    <w:rsid w:val="00C21370"/>
    <w:rsid w:val="00C21449"/>
    <w:rsid w:val="00C21EC2"/>
    <w:rsid w:val="00C22D69"/>
    <w:rsid w:val="00C23194"/>
    <w:rsid w:val="00C2340E"/>
    <w:rsid w:val="00C234EC"/>
    <w:rsid w:val="00C238D6"/>
    <w:rsid w:val="00C24461"/>
    <w:rsid w:val="00C24CC0"/>
    <w:rsid w:val="00C255EB"/>
    <w:rsid w:val="00C2592F"/>
    <w:rsid w:val="00C25E6B"/>
    <w:rsid w:val="00C26045"/>
    <w:rsid w:val="00C26273"/>
    <w:rsid w:val="00C26A3A"/>
    <w:rsid w:val="00C270B7"/>
    <w:rsid w:val="00C27888"/>
    <w:rsid w:val="00C27C59"/>
    <w:rsid w:val="00C30742"/>
    <w:rsid w:val="00C30EA8"/>
    <w:rsid w:val="00C3119E"/>
    <w:rsid w:val="00C315D2"/>
    <w:rsid w:val="00C31957"/>
    <w:rsid w:val="00C31CF8"/>
    <w:rsid w:val="00C31FFD"/>
    <w:rsid w:val="00C3218E"/>
    <w:rsid w:val="00C32803"/>
    <w:rsid w:val="00C32874"/>
    <w:rsid w:val="00C34708"/>
    <w:rsid w:val="00C35634"/>
    <w:rsid w:val="00C35C28"/>
    <w:rsid w:val="00C361C8"/>
    <w:rsid w:val="00C370B3"/>
    <w:rsid w:val="00C37297"/>
    <w:rsid w:val="00C3745C"/>
    <w:rsid w:val="00C37464"/>
    <w:rsid w:val="00C40526"/>
    <w:rsid w:val="00C41629"/>
    <w:rsid w:val="00C41DC8"/>
    <w:rsid w:val="00C42071"/>
    <w:rsid w:val="00C420F6"/>
    <w:rsid w:val="00C4216F"/>
    <w:rsid w:val="00C422F0"/>
    <w:rsid w:val="00C42EB6"/>
    <w:rsid w:val="00C431AE"/>
    <w:rsid w:val="00C4398B"/>
    <w:rsid w:val="00C44C7D"/>
    <w:rsid w:val="00C453FE"/>
    <w:rsid w:val="00C45DF3"/>
    <w:rsid w:val="00C468CA"/>
    <w:rsid w:val="00C47E82"/>
    <w:rsid w:val="00C5050B"/>
    <w:rsid w:val="00C50C86"/>
    <w:rsid w:val="00C50CE1"/>
    <w:rsid w:val="00C51E1F"/>
    <w:rsid w:val="00C5273C"/>
    <w:rsid w:val="00C52A83"/>
    <w:rsid w:val="00C5323B"/>
    <w:rsid w:val="00C53E4D"/>
    <w:rsid w:val="00C540AB"/>
    <w:rsid w:val="00C54D72"/>
    <w:rsid w:val="00C55A09"/>
    <w:rsid w:val="00C565B4"/>
    <w:rsid w:val="00C57D98"/>
    <w:rsid w:val="00C601F6"/>
    <w:rsid w:val="00C61839"/>
    <w:rsid w:val="00C62121"/>
    <w:rsid w:val="00C62429"/>
    <w:rsid w:val="00C62602"/>
    <w:rsid w:val="00C62855"/>
    <w:rsid w:val="00C629BC"/>
    <w:rsid w:val="00C62FB8"/>
    <w:rsid w:val="00C63583"/>
    <w:rsid w:val="00C637FB"/>
    <w:rsid w:val="00C63E89"/>
    <w:rsid w:val="00C63FB7"/>
    <w:rsid w:val="00C63FC9"/>
    <w:rsid w:val="00C64120"/>
    <w:rsid w:val="00C64396"/>
    <w:rsid w:val="00C65395"/>
    <w:rsid w:val="00C664CD"/>
    <w:rsid w:val="00C6655F"/>
    <w:rsid w:val="00C66A35"/>
    <w:rsid w:val="00C66EAC"/>
    <w:rsid w:val="00C67952"/>
    <w:rsid w:val="00C70827"/>
    <w:rsid w:val="00C7145D"/>
    <w:rsid w:val="00C7222C"/>
    <w:rsid w:val="00C72984"/>
    <w:rsid w:val="00C72BF5"/>
    <w:rsid w:val="00C73180"/>
    <w:rsid w:val="00C73943"/>
    <w:rsid w:val="00C73F8F"/>
    <w:rsid w:val="00C74EFB"/>
    <w:rsid w:val="00C75108"/>
    <w:rsid w:val="00C75D6E"/>
    <w:rsid w:val="00C75DFF"/>
    <w:rsid w:val="00C75EB6"/>
    <w:rsid w:val="00C7607D"/>
    <w:rsid w:val="00C76100"/>
    <w:rsid w:val="00C76597"/>
    <w:rsid w:val="00C769A1"/>
    <w:rsid w:val="00C76A4D"/>
    <w:rsid w:val="00C80139"/>
    <w:rsid w:val="00C8096C"/>
    <w:rsid w:val="00C80C78"/>
    <w:rsid w:val="00C81047"/>
    <w:rsid w:val="00C8316D"/>
    <w:rsid w:val="00C83612"/>
    <w:rsid w:val="00C8396E"/>
    <w:rsid w:val="00C83C95"/>
    <w:rsid w:val="00C84117"/>
    <w:rsid w:val="00C84A70"/>
    <w:rsid w:val="00C84A8A"/>
    <w:rsid w:val="00C84C85"/>
    <w:rsid w:val="00C85858"/>
    <w:rsid w:val="00C85ACE"/>
    <w:rsid w:val="00C85B86"/>
    <w:rsid w:val="00C85ED8"/>
    <w:rsid w:val="00C85FC6"/>
    <w:rsid w:val="00C8690D"/>
    <w:rsid w:val="00C86CA3"/>
    <w:rsid w:val="00C86F70"/>
    <w:rsid w:val="00C87D32"/>
    <w:rsid w:val="00C9048D"/>
    <w:rsid w:val="00C90E6F"/>
    <w:rsid w:val="00C915C3"/>
    <w:rsid w:val="00C915CC"/>
    <w:rsid w:val="00C92014"/>
    <w:rsid w:val="00C92265"/>
    <w:rsid w:val="00C92C90"/>
    <w:rsid w:val="00C951F5"/>
    <w:rsid w:val="00C956C1"/>
    <w:rsid w:val="00C958D2"/>
    <w:rsid w:val="00C960D6"/>
    <w:rsid w:val="00C96404"/>
    <w:rsid w:val="00C971B1"/>
    <w:rsid w:val="00C97C40"/>
    <w:rsid w:val="00C97F1E"/>
    <w:rsid w:val="00CA02DA"/>
    <w:rsid w:val="00CA0325"/>
    <w:rsid w:val="00CA04DB"/>
    <w:rsid w:val="00CA0855"/>
    <w:rsid w:val="00CA1173"/>
    <w:rsid w:val="00CA1337"/>
    <w:rsid w:val="00CA1B2C"/>
    <w:rsid w:val="00CA1C6D"/>
    <w:rsid w:val="00CA1E5C"/>
    <w:rsid w:val="00CA2111"/>
    <w:rsid w:val="00CA214D"/>
    <w:rsid w:val="00CA24C7"/>
    <w:rsid w:val="00CA2538"/>
    <w:rsid w:val="00CA2D15"/>
    <w:rsid w:val="00CA3469"/>
    <w:rsid w:val="00CA3605"/>
    <w:rsid w:val="00CA38B6"/>
    <w:rsid w:val="00CA4A14"/>
    <w:rsid w:val="00CA54F7"/>
    <w:rsid w:val="00CA606B"/>
    <w:rsid w:val="00CA61E2"/>
    <w:rsid w:val="00CA6633"/>
    <w:rsid w:val="00CA770B"/>
    <w:rsid w:val="00CB025E"/>
    <w:rsid w:val="00CB0434"/>
    <w:rsid w:val="00CB130D"/>
    <w:rsid w:val="00CB1442"/>
    <w:rsid w:val="00CB145B"/>
    <w:rsid w:val="00CB1B6B"/>
    <w:rsid w:val="00CB2671"/>
    <w:rsid w:val="00CB28DD"/>
    <w:rsid w:val="00CB2A99"/>
    <w:rsid w:val="00CB3580"/>
    <w:rsid w:val="00CB37DD"/>
    <w:rsid w:val="00CB389A"/>
    <w:rsid w:val="00CB3B72"/>
    <w:rsid w:val="00CB45F5"/>
    <w:rsid w:val="00CB4CD1"/>
    <w:rsid w:val="00CB518B"/>
    <w:rsid w:val="00CB5938"/>
    <w:rsid w:val="00CB6EB7"/>
    <w:rsid w:val="00CB78F3"/>
    <w:rsid w:val="00CB7B0F"/>
    <w:rsid w:val="00CB7DEC"/>
    <w:rsid w:val="00CC05F6"/>
    <w:rsid w:val="00CC140D"/>
    <w:rsid w:val="00CC17D7"/>
    <w:rsid w:val="00CC2055"/>
    <w:rsid w:val="00CC2202"/>
    <w:rsid w:val="00CC222A"/>
    <w:rsid w:val="00CC245E"/>
    <w:rsid w:val="00CC291E"/>
    <w:rsid w:val="00CC2B4A"/>
    <w:rsid w:val="00CC2F1D"/>
    <w:rsid w:val="00CC3AC6"/>
    <w:rsid w:val="00CC4939"/>
    <w:rsid w:val="00CC52C6"/>
    <w:rsid w:val="00CC59AA"/>
    <w:rsid w:val="00CC5CCA"/>
    <w:rsid w:val="00CC69B3"/>
    <w:rsid w:val="00CC6DA1"/>
    <w:rsid w:val="00CC7B2F"/>
    <w:rsid w:val="00CC7F93"/>
    <w:rsid w:val="00CD06B3"/>
    <w:rsid w:val="00CD0742"/>
    <w:rsid w:val="00CD119D"/>
    <w:rsid w:val="00CD1304"/>
    <w:rsid w:val="00CD1311"/>
    <w:rsid w:val="00CD21D9"/>
    <w:rsid w:val="00CD2646"/>
    <w:rsid w:val="00CD3008"/>
    <w:rsid w:val="00CD33E4"/>
    <w:rsid w:val="00CD3651"/>
    <w:rsid w:val="00CD3B17"/>
    <w:rsid w:val="00CD3D42"/>
    <w:rsid w:val="00CD3EB3"/>
    <w:rsid w:val="00CD4323"/>
    <w:rsid w:val="00CD4453"/>
    <w:rsid w:val="00CD4468"/>
    <w:rsid w:val="00CD4783"/>
    <w:rsid w:val="00CD4B9D"/>
    <w:rsid w:val="00CD4BED"/>
    <w:rsid w:val="00CD534E"/>
    <w:rsid w:val="00CD5F52"/>
    <w:rsid w:val="00CD64D6"/>
    <w:rsid w:val="00CD667D"/>
    <w:rsid w:val="00CD66DC"/>
    <w:rsid w:val="00CD6EF5"/>
    <w:rsid w:val="00CD70A8"/>
    <w:rsid w:val="00CD71A2"/>
    <w:rsid w:val="00CE0CB7"/>
    <w:rsid w:val="00CE1190"/>
    <w:rsid w:val="00CE1EAA"/>
    <w:rsid w:val="00CE2645"/>
    <w:rsid w:val="00CE2A91"/>
    <w:rsid w:val="00CE2EB2"/>
    <w:rsid w:val="00CE3038"/>
    <w:rsid w:val="00CE35FD"/>
    <w:rsid w:val="00CE38D4"/>
    <w:rsid w:val="00CE3CF8"/>
    <w:rsid w:val="00CE3DFF"/>
    <w:rsid w:val="00CE3F02"/>
    <w:rsid w:val="00CE41CC"/>
    <w:rsid w:val="00CE4201"/>
    <w:rsid w:val="00CE5026"/>
    <w:rsid w:val="00CE527D"/>
    <w:rsid w:val="00CE560B"/>
    <w:rsid w:val="00CE5DF9"/>
    <w:rsid w:val="00CE5F0B"/>
    <w:rsid w:val="00CE5F64"/>
    <w:rsid w:val="00CE5F6C"/>
    <w:rsid w:val="00CE6ABC"/>
    <w:rsid w:val="00CE7A70"/>
    <w:rsid w:val="00CF01B9"/>
    <w:rsid w:val="00CF17C9"/>
    <w:rsid w:val="00CF202C"/>
    <w:rsid w:val="00CF2992"/>
    <w:rsid w:val="00CF29B9"/>
    <w:rsid w:val="00CF3463"/>
    <w:rsid w:val="00CF3589"/>
    <w:rsid w:val="00CF39F2"/>
    <w:rsid w:val="00CF3D0F"/>
    <w:rsid w:val="00CF3F66"/>
    <w:rsid w:val="00CF48CF"/>
    <w:rsid w:val="00CF4A5E"/>
    <w:rsid w:val="00CF4AA6"/>
    <w:rsid w:val="00CF4AE9"/>
    <w:rsid w:val="00CF523C"/>
    <w:rsid w:val="00CF534A"/>
    <w:rsid w:val="00CF5CF8"/>
    <w:rsid w:val="00CF6694"/>
    <w:rsid w:val="00CF7634"/>
    <w:rsid w:val="00D00B26"/>
    <w:rsid w:val="00D00C64"/>
    <w:rsid w:val="00D01018"/>
    <w:rsid w:val="00D01F07"/>
    <w:rsid w:val="00D022D3"/>
    <w:rsid w:val="00D02DA0"/>
    <w:rsid w:val="00D03205"/>
    <w:rsid w:val="00D039E9"/>
    <w:rsid w:val="00D04029"/>
    <w:rsid w:val="00D0436A"/>
    <w:rsid w:val="00D04544"/>
    <w:rsid w:val="00D04AA2"/>
    <w:rsid w:val="00D05500"/>
    <w:rsid w:val="00D0564F"/>
    <w:rsid w:val="00D0579D"/>
    <w:rsid w:val="00D0583F"/>
    <w:rsid w:val="00D065CD"/>
    <w:rsid w:val="00D06B55"/>
    <w:rsid w:val="00D07BE5"/>
    <w:rsid w:val="00D102B7"/>
    <w:rsid w:val="00D102E7"/>
    <w:rsid w:val="00D1068D"/>
    <w:rsid w:val="00D10CA5"/>
    <w:rsid w:val="00D1129C"/>
    <w:rsid w:val="00D1176B"/>
    <w:rsid w:val="00D11825"/>
    <w:rsid w:val="00D118AD"/>
    <w:rsid w:val="00D12014"/>
    <w:rsid w:val="00D12932"/>
    <w:rsid w:val="00D12C16"/>
    <w:rsid w:val="00D12E4C"/>
    <w:rsid w:val="00D12EBE"/>
    <w:rsid w:val="00D1313F"/>
    <w:rsid w:val="00D13880"/>
    <w:rsid w:val="00D13A1E"/>
    <w:rsid w:val="00D14B41"/>
    <w:rsid w:val="00D14FD8"/>
    <w:rsid w:val="00D1539B"/>
    <w:rsid w:val="00D15B6D"/>
    <w:rsid w:val="00D1748D"/>
    <w:rsid w:val="00D17625"/>
    <w:rsid w:val="00D20068"/>
    <w:rsid w:val="00D2132F"/>
    <w:rsid w:val="00D21ABB"/>
    <w:rsid w:val="00D22F9B"/>
    <w:rsid w:val="00D23F6B"/>
    <w:rsid w:val="00D24A81"/>
    <w:rsid w:val="00D253EC"/>
    <w:rsid w:val="00D2541C"/>
    <w:rsid w:val="00D25C39"/>
    <w:rsid w:val="00D26F82"/>
    <w:rsid w:val="00D27296"/>
    <w:rsid w:val="00D279DE"/>
    <w:rsid w:val="00D27E80"/>
    <w:rsid w:val="00D27F8D"/>
    <w:rsid w:val="00D3029E"/>
    <w:rsid w:val="00D31B48"/>
    <w:rsid w:val="00D32ED7"/>
    <w:rsid w:val="00D33D66"/>
    <w:rsid w:val="00D33F5B"/>
    <w:rsid w:val="00D343FE"/>
    <w:rsid w:val="00D352CC"/>
    <w:rsid w:val="00D35CDD"/>
    <w:rsid w:val="00D36024"/>
    <w:rsid w:val="00D369E9"/>
    <w:rsid w:val="00D3704D"/>
    <w:rsid w:val="00D37809"/>
    <w:rsid w:val="00D40020"/>
    <w:rsid w:val="00D4090B"/>
    <w:rsid w:val="00D4090D"/>
    <w:rsid w:val="00D410AA"/>
    <w:rsid w:val="00D41EFE"/>
    <w:rsid w:val="00D42473"/>
    <w:rsid w:val="00D42C82"/>
    <w:rsid w:val="00D44286"/>
    <w:rsid w:val="00D447C5"/>
    <w:rsid w:val="00D454C7"/>
    <w:rsid w:val="00D45BEF"/>
    <w:rsid w:val="00D467B2"/>
    <w:rsid w:val="00D46AB6"/>
    <w:rsid w:val="00D46BD0"/>
    <w:rsid w:val="00D46F8D"/>
    <w:rsid w:val="00D472DE"/>
    <w:rsid w:val="00D47FDA"/>
    <w:rsid w:val="00D505D9"/>
    <w:rsid w:val="00D5099C"/>
    <w:rsid w:val="00D50DF5"/>
    <w:rsid w:val="00D511B5"/>
    <w:rsid w:val="00D519B2"/>
    <w:rsid w:val="00D529D0"/>
    <w:rsid w:val="00D53702"/>
    <w:rsid w:val="00D53973"/>
    <w:rsid w:val="00D539D7"/>
    <w:rsid w:val="00D53C54"/>
    <w:rsid w:val="00D53CDA"/>
    <w:rsid w:val="00D54275"/>
    <w:rsid w:val="00D54D6D"/>
    <w:rsid w:val="00D54E48"/>
    <w:rsid w:val="00D5511E"/>
    <w:rsid w:val="00D5532A"/>
    <w:rsid w:val="00D55509"/>
    <w:rsid w:val="00D5592D"/>
    <w:rsid w:val="00D57E42"/>
    <w:rsid w:val="00D602D0"/>
    <w:rsid w:val="00D61322"/>
    <w:rsid w:val="00D616D1"/>
    <w:rsid w:val="00D61A1D"/>
    <w:rsid w:val="00D62074"/>
    <w:rsid w:val="00D62573"/>
    <w:rsid w:val="00D6329F"/>
    <w:rsid w:val="00D63425"/>
    <w:rsid w:val="00D635DE"/>
    <w:rsid w:val="00D6367B"/>
    <w:rsid w:val="00D63C92"/>
    <w:rsid w:val="00D64360"/>
    <w:rsid w:val="00D64621"/>
    <w:rsid w:val="00D65513"/>
    <w:rsid w:val="00D65D12"/>
    <w:rsid w:val="00D6690C"/>
    <w:rsid w:val="00D67500"/>
    <w:rsid w:val="00D67CD0"/>
    <w:rsid w:val="00D70477"/>
    <w:rsid w:val="00D7085F"/>
    <w:rsid w:val="00D71924"/>
    <w:rsid w:val="00D71E2F"/>
    <w:rsid w:val="00D7211B"/>
    <w:rsid w:val="00D722F6"/>
    <w:rsid w:val="00D724CC"/>
    <w:rsid w:val="00D72AB8"/>
    <w:rsid w:val="00D7359F"/>
    <w:rsid w:val="00D7394B"/>
    <w:rsid w:val="00D7433A"/>
    <w:rsid w:val="00D747B4"/>
    <w:rsid w:val="00D74C67"/>
    <w:rsid w:val="00D74D61"/>
    <w:rsid w:val="00D7580B"/>
    <w:rsid w:val="00D760CC"/>
    <w:rsid w:val="00D77EC0"/>
    <w:rsid w:val="00D77FB0"/>
    <w:rsid w:val="00D804DA"/>
    <w:rsid w:val="00D80712"/>
    <w:rsid w:val="00D80FDD"/>
    <w:rsid w:val="00D80FEC"/>
    <w:rsid w:val="00D81F95"/>
    <w:rsid w:val="00D83B8B"/>
    <w:rsid w:val="00D83FF2"/>
    <w:rsid w:val="00D8411D"/>
    <w:rsid w:val="00D84816"/>
    <w:rsid w:val="00D84EE3"/>
    <w:rsid w:val="00D85C79"/>
    <w:rsid w:val="00D86264"/>
    <w:rsid w:val="00D86C43"/>
    <w:rsid w:val="00D86EEB"/>
    <w:rsid w:val="00D870B8"/>
    <w:rsid w:val="00D8772B"/>
    <w:rsid w:val="00D87FB5"/>
    <w:rsid w:val="00D90AF4"/>
    <w:rsid w:val="00D90DF5"/>
    <w:rsid w:val="00D92B4D"/>
    <w:rsid w:val="00D92BAC"/>
    <w:rsid w:val="00D930F5"/>
    <w:rsid w:val="00D93601"/>
    <w:rsid w:val="00D93A5B"/>
    <w:rsid w:val="00D94CF3"/>
    <w:rsid w:val="00D955B8"/>
    <w:rsid w:val="00D95C51"/>
    <w:rsid w:val="00D95CC0"/>
    <w:rsid w:val="00D95FDE"/>
    <w:rsid w:val="00D96E94"/>
    <w:rsid w:val="00D97000"/>
    <w:rsid w:val="00D973E5"/>
    <w:rsid w:val="00D97565"/>
    <w:rsid w:val="00D97B8E"/>
    <w:rsid w:val="00DA1114"/>
    <w:rsid w:val="00DA1BB5"/>
    <w:rsid w:val="00DA21B7"/>
    <w:rsid w:val="00DA333D"/>
    <w:rsid w:val="00DA3687"/>
    <w:rsid w:val="00DA4591"/>
    <w:rsid w:val="00DA6259"/>
    <w:rsid w:val="00DA6332"/>
    <w:rsid w:val="00DA660D"/>
    <w:rsid w:val="00DA69D9"/>
    <w:rsid w:val="00DA6C2D"/>
    <w:rsid w:val="00DA7907"/>
    <w:rsid w:val="00DA7AA6"/>
    <w:rsid w:val="00DB0F11"/>
    <w:rsid w:val="00DB0F88"/>
    <w:rsid w:val="00DB1307"/>
    <w:rsid w:val="00DB138A"/>
    <w:rsid w:val="00DB1D2E"/>
    <w:rsid w:val="00DB1E41"/>
    <w:rsid w:val="00DB1F80"/>
    <w:rsid w:val="00DB2919"/>
    <w:rsid w:val="00DB2E89"/>
    <w:rsid w:val="00DB3851"/>
    <w:rsid w:val="00DB4CBC"/>
    <w:rsid w:val="00DB4DF6"/>
    <w:rsid w:val="00DB5524"/>
    <w:rsid w:val="00DB58CB"/>
    <w:rsid w:val="00DB6656"/>
    <w:rsid w:val="00DB66C6"/>
    <w:rsid w:val="00DB6708"/>
    <w:rsid w:val="00DB6CDA"/>
    <w:rsid w:val="00DB7298"/>
    <w:rsid w:val="00DB73F3"/>
    <w:rsid w:val="00DC07C8"/>
    <w:rsid w:val="00DC0819"/>
    <w:rsid w:val="00DC13D3"/>
    <w:rsid w:val="00DC1B96"/>
    <w:rsid w:val="00DC2215"/>
    <w:rsid w:val="00DC2BE0"/>
    <w:rsid w:val="00DC346D"/>
    <w:rsid w:val="00DC350B"/>
    <w:rsid w:val="00DC4097"/>
    <w:rsid w:val="00DC4420"/>
    <w:rsid w:val="00DC4F11"/>
    <w:rsid w:val="00DC5645"/>
    <w:rsid w:val="00DC5678"/>
    <w:rsid w:val="00DC591F"/>
    <w:rsid w:val="00DC5F62"/>
    <w:rsid w:val="00DC6710"/>
    <w:rsid w:val="00DC68D4"/>
    <w:rsid w:val="00DC6B57"/>
    <w:rsid w:val="00DC70A2"/>
    <w:rsid w:val="00DC73F9"/>
    <w:rsid w:val="00DC7752"/>
    <w:rsid w:val="00DC7A52"/>
    <w:rsid w:val="00DC7DCA"/>
    <w:rsid w:val="00DD073B"/>
    <w:rsid w:val="00DD0833"/>
    <w:rsid w:val="00DD0907"/>
    <w:rsid w:val="00DD0DB4"/>
    <w:rsid w:val="00DD10A8"/>
    <w:rsid w:val="00DD13C3"/>
    <w:rsid w:val="00DD1516"/>
    <w:rsid w:val="00DD1AAD"/>
    <w:rsid w:val="00DD1E0D"/>
    <w:rsid w:val="00DD1F37"/>
    <w:rsid w:val="00DD23E7"/>
    <w:rsid w:val="00DD3DE5"/>
    <w:rsid w:val="00DD3FEE"/>
    <w:rsid w:val="00DD67C8"/>
    <w:rsid w:val="00DD7B90"/>
    <w:rsid w:val="00DD7D40"/>
    <w:rsid w:val="00DE171F"/>
    <w:rsid w:val="00DE1D04"/>
    <w:rsid w:val="00DE1D0E"/>
    <w:rsid w:val="00DE1D5B"/>
    <w:rsid w:val="00DE27B1"/>
    <w:rsid w:val="00DE397C"/>
    <w:rsid w:val="00DE3A7C"/>
    <w:rsid w:val="00DE3CB8"/>
    <w:rsid w:val="00DE464B"/>
    <w:rsid w:val="00DE51D3"/>
    <w:rsid w:val="00DE5588"/>
    <w:rsid w:val="00DE5C08"/>
    <w:rsid w:val="00DE5C09"/>
    <w:rsid w:val="00DE71E3"/>
    <w:rsid w:val="00DE75CE"/>
    <w:rsid w:val="00DE764A"/>
    <w:rsid w:val="00DE7C83"/>
    <w:rsid w:val="00DF1215"/>
    <w:rsid w:val="00DF17EB"/>
    <w:rsid w:val="00DF213C"/>
    <w:rsid w:val="00DF267A"/>
    <w:rsid w:val="00DF2E53"/>
    <w:rsid w:val="00DF375B"/>
    <w:rsid w:val="00DF42C1"/>
    <w:rsid w:val="00DF448A"/>
    <w:rsid w:val="00DF5739"/>
    <w:rsid w:val="00DF5AE9"/>
    <w:rsid w:val="00DF5E77"/>
    <w:rsid w:val="00DF6397"/>
    <w:rsid w:val="00DF7058"/>
    <w:rsid w:val="00DF70CE"/>
    <w:rsid w:val="00DF7770"/>
    <w:rsid w:val="00E000FA"/>
    <w:rsid w:val="00E003AD"/>
    <w:rsid w:val="00E01042"/>
    <w:rsid w:val="00E018EC"/>
    <w:rsid w:val="00E01916"/>
    <w:rsid w:val="00E02407"/>
    <w:rsid w:val="00E02645"/>
    <w:rsid w:val="00E02C33"/>
    <w:rsid w:val="00E0395B"/>
    <w:rsid w:val="00E03B02"/>
    <w:rsid w:val="00E03F1D"/>
    <w:rsid w:val="00E06AEE"/>
    <w:rsid w:val="00E06B37"/>
    <w:rsid w:val="00E06D76"/>
    <w:rsid w:val="00E10306"/>
    <w:rsid w:val="00E1044B"/>
    <w:rsid w:val="00E113D3"/>
    <w:rsid w:val="00E11DCA"/>
    <w:rsid w:val="00E11FB9"/>
    <w:rsid w:val="00E12470"/>
    <w:rsid w:val="00E12FD4"/>
    <w:rsid w:val="00E132BA"/>
    <w:rsid w:val="00E132F7"/>
    <w:rsid w:val="00E13BDC"/>
    <w:rsid w:val="00E1415B"/>
    <w:rsid w:val="00E1457F"/>
    <w:rsid w:val="00E156DE"/>
    <w:rsid w:val="00E16252"/>
    <w:rsid w:val="00E16E85"/>
    <w:rsid w:val="00E201C1"/>
    <w:rsid w:val="00E20D2F"/>
    <w:rsid w:val="00E218CD"/>
    <w:rsid w:val="00E22230"/>
    <w:rsid w:val="00E22286"/>
    <w:rsid w:val="00E22DF8"/>
    <w:rsid w:val="00E232CC"/>
    <w:rsid w:val="00E2365E"/>
    <w:rsid w:val="00E23999"/>
    <w:rsid w:val="00E24178"/>
    <w:rsid w:val="00E245D2"/>
    <w:rsid w:val="00E24785"/>
    <w:rsid w:val="00E25576"/>
    <w:rsid w:val="00E2591D"/>
    <w:rsid w:val="00E25E0F"/>
    <w:rsid w:val="00E266DE"/>
    <w:rsid w:val="00E26736"/>
    <w:rsid w:val="00E26ECE"/>
    <w:rsid w:val="00E272FC"/>
    <w:rsid w:val="00E300F0"/>
    <w:rsid w:val="00E301F9"/>
    <w:rsid w:val="00E30543"/>
    <w:rsid w:val="00E30C21"/>
    <w:rsid w:val="00E31349"/>
    <w:rsid w:val="00E320B5"/>
    <w:rsid w:val="00E32FCA"/>
    <w:rsid w:val="00E333DE"/>
    <w:rsid w:val="00E3398B"/>
    <w:rsid w:val="00E33BCF"/>
    <w:rsid w:val="00E35709"/>
    <w:rsid w:val="00E35CB9"/>
    <w:rsid w:val="00E36058"/>
    <w:rsid w:val="00E36907"/>
    <w:rsid w:val="00E3788D"/>
    <w:rsid w:val="00E37F6D"/>
    <w:rsid w:val="00E403E3"/>
    <w:rsid w:val="00E40F97"/>
    <w:rsid w:val="00E41AA4"/>
    <w:rsid w:val="00E4225C"/>
    <w:rsid w:val="00E42F7D"/>
    <w:rsid w:val="00E431CC"/>
    <w:rsid w:val="00E43D25"/>
    <w:rsid w:val="00E43FE2"/>
    <w:rsid w:val="00E45877"/>
    <w:rsid w:val="00E45947"/>
    <w:rsid w:val="00E45C58"/>
    <w:rsid w:val="00E45C5B"/>
    <w:rsid w:val="00E4602C"/>
    <w:rsid w:val="00E460B0"/>
    <w:rsid w:val="00E4675C"/>
    <w:rsid w:val="00E46AB2"/>
    <w:rsid w:val="00E46F8B"/>
    <w:rsid w:val="00E47046"/>
    <w:rsid w:val="00E47204"/>
    <w:rsid w:val="00E472BC"/>
    <w:rsid w:val="00E4780E"/>
    <w:rsid w:val="00E5056D"/>
    <w:rsid w:val="00E514D4"/>
    <w:rsid w:val="00E51C21"/>
    <w:rsid w:val="00E52170"/>
    <w:rsid w:val="00E525BF"/>
    <w:rsid w:val="00E5378F"/>
    <w:rsid w:val="00E5383C"/>
    <w:rsid w:val="00E53961"/>
    <w:rsid w:val="00E545C8"/>
    <w:rsid w:val="00E54BEB"/>
    <w:rsid w:val="00E55B65"/>
    <w:rsid w:val="00E55C5A"/>
    <w:rsid w:val="00E56301"/>
    <w:rsid w:val="00E5724C"/>
    <w:rsid w:val="00E609FB"/>
    <w:rsid w:val="00E60F70"/>
    <w:rsid w:val="00E616F7"/>
    <w:rsid w:val="00E6284D"/>
    <w:rsid w:val="00E63049"/>
    <w:rsid w:val="00E63663"/>
    <w:rsid w:val="00E639F6"/>
    <w:rsid w:val="00E63B26"/>
    <w:rsid w:val="00E64008"/>
    <w:rsid w:val="00E64248"/>
    <w:rsid w:val="00E65462"/>
    <w:rsid w:val="00E66F55"/>
    <w:rsid w:val="00E67739"/>
    <w:rsid w:val="00E7051B"/>
    <w:rsid w:val="00E7118C"/>
    <w:rsid w:val="00E71C66"/>
    <w:rsid w:val="00E71EBA"/>
    <w:rsid w:val="00E72227"/>
    <w:rsid w:val="00E72395"/>
    <w:rsid w:val="00E72B09"/>
    <w:rsid w:val="00E7337F"/>
    <w:rsid w:val="00E74122"/>
    <w:rsid w:val="00E764C7"/>
    <w:rsid w:val="00E768BC"/>
    <w:rsid w:val="00E80A3C"/>
    <w:rsid w:val="00E80A4F"/>
    <w:rsid w:val="00E80CA3"/>
    <w:rsid w:val="00E811C5"/>
    <w:rsid w:val="00E81359"/>
    <w:rsid w:val="00E81575"/>
    <w:rsid w:val="00E819DB"/>
    <w:rsid w:val="00E81D2A"/>
    <w:rsid w:val="00E81E44"/>
    <w:rsid w:val="00E82BDC"/>
    <w:rsid w:val="00E82D13"/>
    <w:rsid w:val="00E84AA2"/>
    <w:rsid w:val="00E84B6D"/>
    <w:rsid w:val="00E85068"/>
    <w:rsid w:val="00E8537D"/>
    <w:rsid w:val="00E869DE"/>
    <w:rsid w:val="00E86FA0"/>
    <w:rsid w:val="00E900E4"/>
    <w:rsid w:val="00E904C1"/>
    <w:rsid w:val="00E90796"/>
    <w:rsid w:val="00E90987"/>
    <w:rsid w:val="00E92E81"/>
    <w:rsid w:val="00E93874"/>
    <w:rsid w:val="00E93897"/>
    <w:rsid w:val="00E94A37"/>
    <w:rsid w:val="00E94BAF"/>
    <w:rsid w:val="00E94F2F"/>
    <w:rsid w:val="00E94FE7"/>
    <w:rsid w:val="00E952CD"/>
    <w:rsid w:val="00E955F1"/>
    <w:rsid w:val="00E96E70"/>
    <w:rsid w:val="00E9716C"/>
    <w:rsid w:val="00E97E62"/>
    <w:rsid w:val="00EA0578"/>
    <w:rsid w:val="00EA0609"/>
    <w:rsid w:val="00EA16B8"/>
    <w:rsid w:val="00EA1E02"/>
    <w:rsid w:val="00EA27B6"/>
    <w:rsid w:val="00EA2E07"/>
    <w:rsid w:val="00EA2F45"/>
    <w:rsid w:val="00EA2FCC"/>
    <w:rsid w:val="00EA30E2"/>
    <w:rsid w:val="00EA4725"/>
    <w:rsid w:val="00EA47CA"/>
    <w:rsid w:val="00EA50FA"/>
    <w:rsid w:val="00EA5BFB"/>
    <w:rsid w:val="00EA65AD"/>
    <w:rsid w:val="00EA73DD"/>
    <w:rsid w:val="00EA7707"/>
    <w:rsid w:val="00EB0012"/>
    <w:rsid w:val="00EB02CE"/>
    <w:rsid w:val="00EB0E45"/>
    <w:rsid w:val="00EB0F04"/>
    <w:rsid w:val="00EB1EE3"/>
    <w:rsid w:val="00EB285E"/>
    <w:rsid w:val="00EB29B7"/>
    <w:rsid w:val="00EB2D62"/>
    <w:rsid w:val="00EB32CF"/>
    <w:rsid w:val="00EB330C"/>
    <w:rsid w:val="00EB3E47"/>
    <w:rsid w:val="00EB47BD"/>
    <w:rsid w:val="00EB4D0E"/>
    <w:rsid w:val="00EB513A"/>
    <w:rsid w:val="00EB57EF"/>
    <w:rsid w:val="00EB5BC0"/>
    <w:rsid w:val="00EB6955"/>
    <w:rsid w:val="00EB6BE0"/>
    <w:rsid w:val="00EB6DE5"/>
    <w:rsid w:val="00EB7B02"/>
    <w:rsid w:val="00EC0054"/>
    <w:rsid w:val="00EC0657"/>
    <w:rsid w:val="00EC087D"/>
    <w:rsid w:val="00EC0C9F"/>
    <w:rsid w:val="00EC19D1"/>
    <w:rsid w:val="00EC1E52"/>
    <w:rsid w:val="00EC28E5"/>
    <w:rsid w:val="00EC2AB5"/>
    <w:rsid w:val="00EC30D1"/>
    <w:rsid w:val="00EC3508"/>
    <w:rsid w:val="00EC3D20"/>
    <w:rsid w:val="00EC41E6"/>
    <w:rsid w:val="00EC4E6E"/>
    <w:rsid w:val="00EC4FC1"/>
    <w:rsid w:val="00ED0092"/>
    <w:rsid w:val="00ED1EF1"/>
    <w:rsid w:val="00ED277E"/>
    <w:rsid w:val="00ED2AA5"/>
    <w:rsid w:val="00ED30B1"/>
    <w:rsid w:val="00ED30B4"/>
    <w:rsid w:val="00ED317F"/>
    <w:rsid w:val="00ED3186"/>
    <w:rsid w:val="00ED3F5C"/>
    <w:rsid w:val="00ED453D"/>
    <w:rsid w:val="00ED4719"/>
    <w:rsid w:val="00ED59D9"/>
    <w:rsid w:val="00ED5B09"/>
    <w:rsid w:val="00ED78B9"/>
    <w:rsid w:val="00ED7FA6"/>
    <w:rsid w:val="00EE1E72"/>
    <w:rsid w:val="00EE25C2"/>
    <w:rsid w:val="00EE262A"/>
    <w:rsid w:val="00EE2739"/>
    <w:rsid w:val="00EE274E"/>
    <w:rsid w:val="00EE3CCD"/>
    <w:rsid w:val="00EE4205"/>
    <w:rsid w:val="00EE4357"/>
    <w:rsid w:val="00EE4A49"/>
    <w:rsid w:val="00EE50B2"/>
    <w:rsid w:val="00EE5A1E"/>
    <w:rsid w:val="00EE5CD1"/>
    <w:rsid w:val="00EE62BB"/>
    <w:rsid w:val="00EE6509"/>
    <w:rsid w:val="00EE6939"/>
    <w:rsid w:val="00EE6A78"/>
    <w:rsid w:val="00EE6CB3"/>
    <w:rsid w:val="00EE6D6B"/>
    <w:rsid w:val="00EF0F87"/>
    <w:rsid w:val="00EF0FBC"/>
    <w:rsid w:val="00EF1087"/>
    <w:rsid w:val="00EF1F3F"/>
    <w:rsid w:val="00EF3883"/>
    <w:rsid w:val="00EF3C1B"/>
    <w:rsid w:val="00EF4D30"/>
    <w:rsid w:val="00EF4E9E"/>
    <w:rsid w:val="00EF5215"/>
    <w:rsid w:val="00EF5C46"/>
    <w:rsid w:val="00EF60F6"/>
    <w:rsid w:val="00EF6800"/>
    <w:rsid w:val="00EF7E93"/>
    <w:rsid w:val="00F0047E"/>
    <w:rsid w:val="00F005A9"/>
    <w:rsid w:val="00F00760"/>
    <w:rsid w:val="00F00A3C"/>
    <w:rsid w:val="00F01B79"/>
    <w:rsid w:val="00F023DF"/>
    <w:rsid w:val="00F0240B"/>
    <w:rsid w:val="00F031F6"/>
    <w:rsid w:val="00F032CC"/>
    <w:rsid w:val="00F040BF"/>
    <w:rsid w:val="00F049E5"/>
    <w:rsid w:val="00F05203"/>
    <w:rsid w:val="00F057CF"/>
    <w:rsid w:val="00F06585"/>
    <w:rsid w:val="00F06AE3"/>
    <w:rsid w:val="00F06E63"/>
    <w:rsid w:val="00F07A3B"/>
    <w:rsid w:val="00F1088A"/>
    <w:rsid w:val="00F108A0"/>
    <w:rsid w:val="00F1170D"/>
    <w:rsid w:val="00F11D40"/>
    <w:rsid w:val="00F11F83"/>
    <w:rsid w:val="00F123CB"/>
    <w:rsid w:val="00F12EB7"/>
    <w:rsid w:val="00F13E44"/>
    <w:rsid w:val="00F141A1"/>
    <w:rsid w:val="00F14BC3"/>
    <w:rsid w:val="00F15AAC"/>
    <w:rsid w:val="00F15B33"/>
    <w:rsid w:val="00F16487"/>
    <w:rsid w:val="00F16F9B"/>
    <w:rsid w:val="00F172AE"/>
    <w:rsid w:val="00F17556"/>
    <w:rsid w:val="00F17E0E"/>
    <w:rsid w:val="00F17F98"/>
    <w:rsid w:val="00F21428"/>
    <w:rsid w:val="00F2182A"/>
    <w:rsid w:val="00F21C95"/>
    <w:rsid w:val="00F21CC1"/>
    <w:rsid w:val="00F21FAB"/>
    <w:rsid w:val="00F22A76"/>
    <w:rsid w:val="00F23994"/>
    <w:rsid w:val="00F239BB"/>
    <w:rsid w:val="00F23FB5"/>
    <w:rsid w:val="00F24CA4"/>
    <w:rsid w:val="00F254DF"/>
    <w:rsid w:val="00F256E6"/>
    <w:rsid w:val="00F257FD"/>
    <w:rsid w:val="00F26317"/>
    <w:rsid w:val="00F271C6"/>
    <w:rsid w:val="00F304E3"/>
    <w:rsid w:val="00F30B2F"/>
    <w:rsid w:val="00F30C03"/>
    <w:rsid w:val="00F31443"/>
    <w:rsid w:val="00F320A0"/>
    <w:rsid w:val="00F32901"/>
    <w:rsid w:val="00F32CB9"/>
    <w:rsid w:val="00F32CE6"/>
    <w:rsid w:val="00F33908"/>
    <w:rsid w:val="00F33BC7"/>
    <w:rsid w:val="00F344DA"/>
    <w:rsid w:val="00F34CBD"/>
    <w:rsid w:val="00F3627D"/>
    <w:rsid w:val="00F36C1D"/>
    <w:rsid w:val="00F37600"/>
    <w:rsid w:val="00F37EA2"/>
    <w:rsid w:val="00F40D38"/>
    <w:rsid w:val="00F4124F"/>
    <w:rsid w:val="00F42769"/>
    <w:rsid w:val="00F42B7A"/>
    <w:rsid w:val="00F433C1"/>
    <w:rsid w:val="00F44540"/>
    <w:rsid w:val="00F44813"/>
    <w:rsid w:val="00F451B9"/>
    <w:rsid w:val="00F454C1"/>
    <w:rsid w:val="00F45640"/>
    <w:rsid w:val="00F46746"/>
    <w:rsid w:val="00F469D2"/>
    <w:rsid w:val="00F472DD"/>
    <w:rsid w:val="00F473AC"/>
    <w:rsid w:val="00F47770"/>
    <w:rsid w:val="00F5063C"/>
    <w:rsid w:val="00F53680"/>
    <w:rsid w:val="00F54B5D"/>
    <w:rsid w:val="00F54C39"/>
    <w:rsid w:val="00F55172"/>
    <w:rsid w:val="00F55D58"/>
    <w:rsid w:val="00F56348"/>
    <w:rsid w:val="00F567C7"/>
    <w:rsid w:val="00F56CB4"/>
    <w:rsid w:val="00F57263"/>
    <w:rsid w:val="00F57543"/>
    <w:rsid w:val="00F57C90"/>
    <w:rsid w:val="00F603AF"/>
    <w:rsid w:val="00F6097D"/>
    <w:rsid w:val="00F6121C"/>
    <w:rsid w:val="00F612A9"/>
    <w:rsid w:val="00F62948"/>
    <w:rsid w:val="00F633C2"/>
    <w:rsid w:val="00F63553"/>
    <w:rsid w:val="00F639DF"/>
    <w:rsid w:val="00F64237"/>
    <w:rsid w:val="00F6599D"/>
    <w:rsid w:val="00F65B60"/>
    <w:rsid w:val="00F66006"/>
    <w:rsid w:val="00F6735B"/>
    <w:rsid w:val="00F675EF"/>
    <w:rsid w:val="00F67B00"/>
    <w:rsid w:val="00F67C98"/>
    <w:rsid w:val="00F67D4F"/>
    <w:rsid w:val="00F700DC"/>
    <w:rsid w:val="00F7041F"/>
    <w:rsid w:val="00F705D2"/>
    <w:rsid w:val="00F71CC4"/>
    <w:rsid w:val="00F72626"/>
    <w:rsid w:val="00F73DB0"/>
    <w:rsid w:val="00F7426D"/>
    <w:rsid w:val="00F76FA2"/>
    <w:rsid w:val="00F77C65"/>
    <w:rsid w:val="00F81D06"/>
    <w:rsid w:val="00F82321"/>
    <w:rsid w:val="00F8281C"/>
    <w:rsid w:val="00F82843"/>
    <w:rsid w:val="00F82E0A"/>
    <w:rsid w:val="00F83BD5"/>
    <w:rsid w:val="00F84236"/>
    <w:rsid w:val="00F84E15"/>
    <w:rsid w:val="00F85CAF"/>
    <w:rsid w:val="00F85F18"/>
    <w:rsid w:val="00F85F3D"/>
    <w:rsid w:val="00F86AC9"/>
    <w:rsid w:val="00F874E4"/>
    <w:rsid w:val="00F8755B"/>
    <w:rsid w:val="00F91EA3"/>
    <w:rsid w:val="00F93087"/>
    <w:rsid w:val="00F93190"/>
    <w:rsid w:val="00F93B58"/>
    <w:rsid w:val="00F94121"/>
    <w:rsid w:val="00F94834"/>
    <w:rsid w:val="00F94A8B"/>
    <w:rsid w:val="00F94D84"/>
    <w:rsid w:val="00F94E0A"/>
    <w:rsid w:val="00F94F27"/>
    <w:rsid w:val="00F95451"/>
    <w:rsid w:val="00F95F87"/>
    <w:rsid w:val="00F96C6A"/>
    <w:rsid w:val="00F97050"/>
    <w:rsid w:val="00F97634"/>
    <w:rsid w:val="00F97809"/>
    <w:rsid w:val="00FA07E9"/>
    <w:rsid w:val="00FA0CA1"/>
    <w:rsid w:val="00FA0D6E"/>
    <w:rsid w:val="00FA16E0"/>
    <w:rsid w:val="00FA29D6"/>
    <w:rsid w:val="00FA4C1A"/>
    <w:rsid w:val="00FA5747"/>
    <w:rsid w:val="00FA633F"/>
    <w:rsid w:val="00FA6823"/>
    <w:rsid w:val="00FA7E8F"/>
    <w:rsid w:val="00FB0918"/>
    <w:rsid w:val="00FB09B0"/>
    <w:rsid w:val="00FB1125"/>
    <w:rsid w:val="00FB1214"/>
    <w:rsid w:val="00FB1ED7"/>
    <w:rsid w:val="00FB1F4F"/>
    <w:rsid w:val="00FB38B3"/>
    <w:rsid w:val="00FB4316"/>
    <w:rsid w:val="00FB46FB"/>
    <w:rsid w:val="00FB4C52"/>
    <w:rsid w:val="00FB4EE5"/>
    <w:rsid w:val="00FB53F8"/>
    <w:rsid w:val="00FB5618"/>
    <w:rsid w:val="00FB5AF4"/>
    <w:rsid w:val="00FB5F78"/>
    <w:rsid w:val="00FB67C4"/>
    <w:rsid w:val="00FC0720"/>
    <w:rsid w:val="00FC264D"/>
    <w:rsid w:val="00FC2B7A"/>
    <w:rsid w:val="00FC3440"/>
    <w:rsid w:val="00FC3CD1"/>
    <w:rsid w:val="00FC41EA"/>
    <w:rsid w:val="00FC4CA6"/>
    <w:rsid w:val="00FC5FF8"/>
    <w:rsid w:val="00FC668E"/>
    <w:rsid w:val="00FC6E5D"/>
    <w:rsid w:val="00FC7BF6"/>
    <w:rsid w:val="00FD00A1"/>
    <w:rsid w:val="00FD0EE3"/>
    <w:rsid w:val="00FD103E"/>
    <w:rsid w:val="00FD1238"/>
    <w:rsid w:val="00FD1274"/>
    <w:rsid w:val="00FD1734"/>
    <w:rsid w:val="00FD174C"/>
    <w:rsid w:val="00FD1CDD"/>
    <w:rsid w:val="00FD1E81"/>
    <w:rsid w:val="00FD27CB"/>
    <w:rsid w:val="00FD31AC"/>
    <w:rsid w:val="00FD3240"/>
    <w:rsid w:val="00FD37A8"/>
    <w:rsid w:val="00FD3EAB"/>
    <w:rsid w:val="00FD3F18"/>
    <w:rsid w:val="00FD4604"/>
    <w:rsid w:val="00FD4BFE"/>
    <w:rsid w:val="00FD575B"/>
    <w:rsid w:val="00FD5FE8"/>
    <w:rsid w:val="00FD6420"/>
    <w:rsid w:val="00FD6A24"/>
    <w:rsid w:val="00FD7098"/>
    <w:rsid w:val="00FD727D"/>
    <w:rsid w:val="00FD738B"/>
    <w:rsid w:val="00FD75A4"/>
    <w:rsid w:val="00FD7A0F"/>
    <w:rsid w:val="00FE03BE"/>
    <w:rsid w:val="00FE0E2B"/>
    <w:rsid w:val="00FE1CD0"/>
    <w:rsid w:val="00FE24A3"/>
    <w:rsid w:val="00FE2692"/>
    <w:rsid w:val="00FE2F9D"/>
    <w:rsid w:val="00FE3901"/>
    <w:rsid w:val="00FE5DA2"/>
    <w:rsid w:val="00FE60C9"/>
    <w:rsid w:val="00FE62C8"/>
    <w:rsid w:val="00FE66F1"/>
    <w:rsid w:val="00FE6B0E"/>
    <w:rsid w:val="00FE7716"/>
    <w:rsid w:val="00FE77CA"/>
    <w:rsid w:val="00FF00D6"/>
    <w:rsid w:val="00FF23F9"/>
    <w:rsid w:val="00FF2F59"/>
    <w:rsid w:val="00FF3256"/>
    <w:rsid w:val="00FF4205"/>
    <w:rsid w:val="00FF43ED"/>
    <w:rsid w:val="00FF498F"/>
    <w:rsid w:val="00FF5719"/>
    <w:rsid w:val="00FF6529"/>
    <w:rsid w:val="00FF6C18"/>
    <w:rsid w:val="00FF6E04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E02EFE"/>
  <w15:docId w15:val="{B4780D7B-2FEC-471B-B686-8660E016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2121"/>
    <w:pPr>
      <w:spacing w:line="360" w:lineRule="auto"/>
      <w:jc w:val="both"/>
    </w:pPr>
    <w:rPr>
      <w:rFonts w:ascii="Tahoma" w:hAnsi="Tahoma"/>
      <w:szCs w:val="2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922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A3922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rsid w:val="006A3922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F18B0"/>
    <w:pPr>
      <w:keepNext/>
      <w:numPr>
        <w:ilvl w:val="3"/>
        <w:numId w:val="5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uiPriority w:val="9"/>
    <w:qFormat/>
    <w:rsid w:val="00661A81"/>
    <w:pPr>
      <w:numPr>
        <w:ilvl w:val="4"/>
        <w:numId w:val="5"/>
      </w:numPr>
      <w:spacing w:before="240" w:after="60"/>
      <w:outlineLvl w:val="4"/>
    </w:pPr>
    <w:rPr>
      <w:b/>
      <w:bCs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306F2"/>
    <w:rPr>
      <w:rFonts w:ascii="Tahoma" w:hAnsi="Tahoma"/>
      <w:b/>
      <w:bCs/>
      <w:sz w:val="24"/>
      <w:szCs w:val="28"/>
      <w:lang w:val="pt-BR"/>
    </w:rPr>
  </w:style>
  <w:style w:type="paragraph" w:styleId="Header">
    <w:name w:val="header"/>
    <w:basedOn w:val="Normal"/>
    <w:rsid w:val="00C238D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rsid w:val="00C238D6"/>
    <w:pPr>
      <w:tabs>
        <w:tab w:val="center" w:pos="4419"/>
        <w:tab w:val="right" w:pos="8838"/>
      </w:tabs>
    </w:pPr>
  </w:style>
  <w:style w:type="table" w:styleId="TableGrid">
    <w:name w:val="Table Grid"/>
    <w:basedOn w:val="TableNormal"/>
    <w:uiPriority w:val="39"/>
    <w:rsid w:val="00C238D6"/>
    <w:pPr>
      <w:jc w:val="both"/>
    </w:pPr>
    <w:rPr>
      <w:rFonts w:ascii="Tahoma" w:hAnsi="Tahom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238D6"/>
    <w:rPr>
      <w:rFonts w:ascii="Tahoma" w:hAnsi="Tahoma"/>
      <w:sz w:val="14"/>
    </w:rPr>
  </w:style>
  <w:style w:type="paragraph" w:styleId="FootnoteText">
    <w:name w:val="footnote text"/>
    <w:basedOn w:val="Normal"/>
    <w:semiHidden/>
    <w:rsid w:val="00CE0CB7"/>
    <w:pPr>
      <w:spacing w:before="120" w:after="60"/>
      <w:ind w:left="227"/>
    </w:pPr>
    <w:rPr>
      <w:rFonts w:eastAsia="Arial" w:cs="Arial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rsid w:val="00C238D6"/>
    <w:rPr>
      <w:rFonts w:ascii="Tahoma" w:hAnsi="Tahoma"/>
      <w:color w:val="0000FF"/>
      <w:sz w:val="20"/>
      <w:u w:val="single"/>
    </w:rPr>
  </w:style>
  <w:style w:type="paragraph" w:styleId="TOC1">
    <w:name w:val="toc 1"/>
    <w:basedOn w:val="Normal"/>
    <w:next w:val="Normal"/>
    <w:autoRedefine/>
    <w:semiHidden/>
    <w:rsid w:val="000C72FB"/>
  </w:style>
  <w:style w:type="paragraph" w:styleId="TOC2">
    <w:name w:val="toc 2"/>
    <w:basedOn w:val="Normal"/>
    <w:next w:val="Normal"/>
    <w:autoRedefine/>
    <w:semiHidden/>
    <w:rsid w:val="000C72FB"/>
    <w:pPr>
      <w:ind w:left="200"/>
    </w:pPr>
  </w:style>
  <w:style w:type="paragraph" w:styleId="TOC3">
    <w:name w:val="toc 3"/>
    <w:basedOn w:val="Normal"/>
    <w:next w:val="Normal"/>
    <w:autoRedefine/>
    <w:semiHidden/>
    <w:rsid w:val="000C72FB"/>
    <w:pPr>
      <w:ind w:left="400"/>
    </w:pPr>
  </w:style>
  <w:style w:type="paragraph" w:styleId="TOC4">
    <w:name w:val="toc 4"/>
    <w:basedOn w:val="Normal"/>
    <w:next w:val="Normal"/>
    <w:autoRedefine/>
    <w:semiHidden/>
    <w:rsid w:val="000C72FB"/>
    <w:pPr>
      <w:ind w:left="720"/>
    </w:pPr>
    <w:rPr>
      <w:rFonts w:ascii="Times New Roman" w:eastAsia="MS Mincho" w:hAnsi="Times New Roman"/>
      <w:sz w:val="24"/>
      <w:lang w:val="en-US" w:eastAsia="ja-JP"/>
    </w:rPr>
  </w:style>
  <w:style w:type="paragraph" w:styleId="TOC5">
    <w:name w:val="toc 5"/>
    <w:basedOn w:val="Normal"/>
    <w:next w:val="Normal"/>
    <w:autoRedefine/>
    <w:semiHidden/>
    <w:rsid w:val="000C72FB"/>
    <w:pPr>
      <w:ind w:left="960"/>
    </w:pPr>
    <w:rPr>
      <w:rFonts w:ascii="Times New Roman" w:eastAsia="MS Mincho" w:hAnsi="Times New Roman"/>
      <w:sz w:val="24"/>
      <w:lang w:val="en-US" w:eastAsia="ja-JP"/>
    </w:rPr>
  </w:style>
  <w:style w:type="paragraph" w:styleId="TOC6">
    <w:name w:val="toc 6"/>
    <w:basedOn w:val="Normal"/>
    <w:next w:val="Normal"/>
    <w:autoRedefine/>
    <w:semiHidden/>
    <w:rsid w:val="000C72FB"/>
    <w:pPr>
      <w:ind w:left="1200"/>
    </w:pPr>
    <w:rPr>
      <w:rFonts w:ascii="Times New Roman" w:eastAsia="MS Mincho" w:hAnsi="Times New Roman"/>
      <w:sz w:val="24"/>
      <w:lang w:val="en-US" w:eastAsia="ja-JP"/>
    </w:rPr>
  </w:style>
  <w:style w:type="paragraph" w:styleId="TOC7">
    <w:name w:val="toc 7"/>
    <w:basedOn w:val="Normal"/>
    <w:next w:val="Normal"/>
    <w:autoRedefine/>
    <w:semiHidden/>
    <w:rsid w:val="000C72FB"/>
    <w:pPr>
      <w:ind w:left="1440"/>
    </w:pPr>
    <w:rPr>
      <w:rFonts w:ascii="Times New Roman" w:eastAsia="MS Mincho" w:hAnsi="Times New Roman"/>
      <w:sz w:val="24"/>
      <w:lang w:val="en-US" w:eastAsia="ja-JP"/>
    </w:rPr>
  </w:style>
  <w:style w:type="paragraph" w:styleId="TOC8">
    <w:name w:val="toc 8"/>
    <w:basedOn w:val="Normal"/>
    <w:next w:val="Normal"/>
    <w:autoRedefine/>
    <w:semiHidden/>
    <w:rsid w:val="000C72FB"/>
    <w:pPr>
      <w:ind w:left="1680"/>
    </w:pPr>
    <w:rPr>
      <w:rFonts w:ascii="Times New Roman" w:eastAsia="MS Mincho" w:hAnsi="Times New Roman"/>
      <w:sz w:val="24"/>
      <w:lang w:val="en-US" w:eastAsia="ja-JP"/>
    </w:rPr>
  </w:style>
  <w:style w:type="paragraph" w:styleId="TOC9">
    <w:name w:val="toc 9"/>
    <w:basedOn w:val="Normal"/>
    <w:next w:val="Normal"/>
    <w:autoRedefine/>
    <w:semiHidden/>
    <w:rsid w:val="000C72FB"/>
    <w:pPr>
      <w:ind w:left="1920"/>
    </w:pPr>
    <w:rPr>
      <w:rFonts w:ascii="Times New Roman" w:eastAsia="MS Mincho" w:hAnsi="Times New Roman"/>
      <w:sz w:val="24"/>
      <w:lang w:val="en-US" w:eastAsia="ja-JP"/>
    </w:rPr>
  </w:style>
  <w:style w:type="paragraph" w:styleId="BalloonText">
    <w:name w:val="Balloon Text"/>
    <w:basedOn w:val="Normal"/>
    <w:semiHidden/>
    <w:rsid w:val="00E40F97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8F4812"/>
    <w:pPr>
      <w:spacing w:before="120" w:after="120" w:line="240" w:lineRule="atLeast"/>
    </w:pPr>
    <w:rPr>
      <w:rFonts w:ascii="Times New Roman" w:hAnsi="Times New Roman"/>
      <w:b/>
      <w:bCs/>
      <w:szCs w:val="20"/>
      <w:lang w:val="en-US"/>
    </w:rPr>
  </w:style>
  <w:style w:type="paragraph" w:styleId="ListBullet">
    <w:name w:val="List Bullet"/>
    <w:basedOn w:val="Normal"/>
    <w:rsid w:val="00764DFA"/>
    <w:pPr>
      <w:numPr>
        <w:numId w:val="1"/>
      </w:numPr>
    </w:pPr>
  </w:style>
  <w:style w:type="character" w:styleId="CommentReference">
    <w:name w:val="annotation reference"/>
    <w:basedOn w:val="DefaultParagraphFont"/>
    <w:semiHidden/>
    <w:rsid w:val="00D50DF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50DF5"/>
    <w:pPr>
      <w:widowControl w:val="0"/>
      <w:autoSpaceDE w:val="0"/>
      <w:autoSpaceDN w:val="0"/>
      <w:adjustRightInd w:val="0"/>
    </w:pPr>
    <w:rPr>
      <w:rFonts w:ascii="Arial" w:hAnsi="Arial" w:cs="Arial"/>
      <w:szCs w:val="20"/>
      <w:lang w:val="pt-PT" w:eastAsia="pt-PT"/>
    </w:rPr>
  </w:style>
  <w:style w:type="character" w:customStyle="1" w:styleId="FooterChar">
    <w:name w:val="Footer Char"/>
    <w:basedOn w:val="DefaultParagraphFont"/>
    <w:link w:val="Footer"/>
    <w:rsid w:val="007F58AB"/>
    <w:rPr>
      <w:rFonts w:ascii="Tahoma" w:hAnsi="Tahoma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60DA4"/>
    <w:rPr>
      <w:rFonts w:ascii="Tahoma" w:hAnsi="Tahoma" w:cs="Arial"/>
      <w:b/>
      <w:bCs/>
      <w:kern w:val="32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483922"/>
    <w:pPr>
      <w:ind w:left="720"/>
      <w:contextualSpacing/>
    </w:pPr>
  </w:style>
  <w:style w:type="paragraph" w:styleId="ListBullet2">
    <w:name w:val="List Bullet 2"/>
    <w:basedOn w:val="Normal"/>
    <w:rsid w:val="00870F41"/>
    <w:pPr>
      <w:numPr>
        <w:numId w:val="2"/>
      </w:numPr>
      <w:contextualSpacing/>
    </w:pPr>
  </w:style>
  <w:style w:type="paragraph" w:customStyle="1" w:styleId="Bullet">
    <w:name w:val="Bullet"/>
    <w:basedOn w:val="Normal"/>
    <w:rsid w:val="00870F41"/>
    <w:pPr>
      <w:numPr>
        <w:numId w:val="3"/>
      </w:numPr>
      <w:jc w:val="left"/>
    </w:pPr>
    <w:rPr>
      <w:rFonts w:ascii="Times New Roman" w:hAnsi="Times New Roman"/>
      <w:szCs w:val="20"/>
      <w:lang w:val="en-US"/>
    </w:rPr>
  </w:style>
  <w:style w:type="paragraph" w:styleId="BodyText2">
    <w:name w:val="Body Text 2"/>
    <w:basedOn w:val="Normal"/>
    <w:link w:val="BodyText2Char"/>
    <w:rsid w:val="00870F41"/>
    <w:pPr>
      <w:tabs>
        <w:tab w:val="left" w:pos="360"/>
      </w:tabs>
      <w:jc w:val="left"/>
    </w:pPr>
    <w:rPr>
      <w:rFonts w:ascii="Arial" w:hAnsi="Arial"/>
      <w:snapToGrid w:val="0"/>
      <w:sz w:val="18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870F41"/>
    <w:rPr>
      <w:rFonts w:ascii="Arial" w:hAnsi="Arial"/>
      <w:snapToGrid w:val="0"/>
      <w:sz w:val="18"/>
    </w:rPr>
  </w:style>
  <w:style w:type="paragraph" w:styleId="Title">
    <w:name w:val="Title"/>
    <w:basedOn w:val="Normal"/>
    <w:next w:val="Normal"/>
    <w:link w:val="TitleChar"/>
    <w:qFormat/>
    <w:rsid w:val="00B82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82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7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75EF"/>
    <w:rPr>
      <w:rFonts w:ascii="Courier New" w:hAnsi="Courier New" w:cs="Courier New"/>
    </w:rPr>
  </w:style>
  <w:style w:type="character" w:styleId="FollowedHyperlink">
    <w:name w:val="FollowedHyperlink"/>
    <w:basedOn w:val="DefaultParagraphFont"/>
    <w:rsid w:val="005218B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5B13"/>
    <w:rPr>
      <w:rFonts w:ascii="Tahoma" w:hAnsi="Tahoma" w:cs="Arial"/>
      <w:b/>
      <w:bCs/>
      <w:iCs/>
      <w:sz w:val="28"/>
      <w:szCs w:val="28"/>
      <w:lang w:val="pt-BR"/>
    </w:rPr>
  </w:style>
  <w:style w:type="character" w:customStyle="1" w:styleId="CommentTextChar">
    <w:name w:val="Comment Text Char"/>
    <w:basedOn w:val="DefaultParagraphFont"/>
    <w:link w:val="CommentText"/>
    <w:semiHidden/>
    <w:rsid w:val="00EC0054"/>
    <w:rPr>
      <w:rFonts w:ascii="Arial" w:hAnsi="Arial" w:cs="Arial"/>
      <w:lang w:val="pt-PT" w:eastAsia="pt-PT"/>
    </w:rPr>
  </w:style>
  <w:style w:type="character" w:customStyle="1" w:styleId="apple-converted-space">
    <w:name w:val="apple-converted-space"/>
    <w:basedOn w:val="DefaultParagraphFont"/>
    <w:rsid w:val="005D0E34"/>
  </w:style>
  <w:style w:type="character" w:styleId="Strong">
    <w:name w:val="Strong"/>
    <w:basedOn w:val="DefaultParagraphFont"/>
    <w:uiPriority w:val="22"/>
    <w:qFormat/>
    <w:rsid w:val="005D0E3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483D"/>
    <w:rPr>
      <w:color w:val="808080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D27CB"/>
    <w:pPr>
      <w:widowControl/>
      <w:autoSpaceDE/>
      <w:autoSpaceDN/>
      <w:adjustRightInd/>
    </w:pPr>
    <w:rPr>
      <w:rFonts w:ascii="Tahoma" w:hAnsi="Tahoma" w:cs="Times New Roman"/>
      <w:b/>
      <w:bCs/>
      <w:lang w:val="pt-BR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FD27CB"/>
    <w:rPr>
      <w:rFonts w:ascii="Tahoma" w:hAnsi="Tahoma" w:cs="Arial"/>
      <w:b/>
      <w:bCs/>
      <w:lang w:val="pt-BR" w:eastAsia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3B6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Documents\Custom%20Office%20Templates\Paradig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F02C5116C74346AD7C2B4AB0B5FCFF" ma:contentTypeVersion="3" ma:contentTypeDescription="Create a new document." ma:contentTypeScope="" ma:versionID="46b4dcd305cb4b0b140874a4e71a6132">
  <xsd:schema xmlns:xsd="http://www.w3.org/2001/XMLSchema" xmlns:xs="http://www.w3.org/2001/XMLSchema" xmlns:p="http://schemas.microsoft.com/office/2006/metadata/properties" xmlns:ns2="6ab80442-2700-403a-bf50-b0c6c4cc64d3" targetNamespace="http://schemas.microsoft.com/office/2006/metadata/properties" ma:root="true" ma:fieldsID="dbef3bb42abc386590bef1d0f5c276bf" ns2:_="">
    <xsd:import namespace="6ab80442-2700-403a-bf50-b0c6c4cc64d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80442-2700-403a-bf50-b0c6c4cc64d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>
  <documentManagement>
    <_dlc_DocId xmlns="6ab80442-2700-403a-bf50-b0c6c4cc64d3">PBS0-185-1436</_dlc_DocId>
    <_dlc_DocIdUrl xmlns="6ab80442-2700-403a-bf50-b0c6c4cc64d3">
      <Url>http://intranet.pta.com.br/produtos/eproc/_layouts/15/DocIdRedir.aspx?ID=PBS0-185-1436</Url>
      <Description>PBS0-185-1436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1C9717-B8B3-43E5-9FE4-2D9A49F55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b80442-2700-403a-bf50-b0c6c4cc64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AC519B-712C-42C3-B05D-85E6777FBFB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F9DF3A3-2579-42D8-9033-1886825F0051}">
  <ds:schemaRefs>
    <ds:schemaRef ds:uri="http://schemas.microsoft.com/office/2006/metadata/properties"/>
    <ds:schemaRef ds:uri="6ab80442-2700-403a-bf50-b0c6c4cc64d3"/>
  </ds:schemaRefs>
</ds:datastoreItem>
</file>

<file path=customXml/itemProps4.xml><?xml version="1.0" encoding="utf-8"?>
<ds:datastoreItem xmlns:ds="http://schemas.openxmlformats.org/officeDocument/2006/customXml" ds:itemID="{1F2157E0-80F0-44D8-BBBC-10AEAE1E35A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3DD1591-7C2A-4366-A324-8FEBF6A92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Paradigma.dotx</Template>
  <TotalTime>16</TotalTime>
  <Pages>2</Pages>
  <Words>286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Exemplo de Especificação Técnica</vt:lpstr>
      <vt:lpstr>Exemplo de Especificação Técnica</vt:lpstr>
    </vt:vector>
  </TitlesOfParts>
  <Company>PARADIGMA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Especificação Técnica</dc:title>
  <dc:creator>Rodrigo Werlang</dc:creator>
  <cp:lastModifiedBy>Rodrigo Werlang</cp:lastModifiedBy>
  <cp:revision>5</cp:revision>
  <cp:lastPrinted>2013-10-08T18:18:00Z</cp:lastPrinted>
  <dcterms:created xsi:type="dcterms:W3CDTF">2020-12-10T12:28:00Z</dcterms:created>
  <dcterms:modified xsi:type="dcterms:W3CDTF">2020-12-10T12:54:00Z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0x010100DFF02C5116C74346AD7C2B4AB0B5FCFF</vt:lpwstr>
  </property>
  <property fmtid="{D5CDD505-2E9C-101B-9397-08002B2CF9AE}" pid="3" name="Order">
    <vt:r8>35500</vt:r8>
  </property>
  <property fmtid="{D5CDD505-2E9C-101B-9397-08002B2CF9AE}" pid="4" name="_dlc_DocIdItemGuid">
    <vt:lpwstr>6702894d-666a-421f-be2a-b625616462be</vt:lpwstr>
  </property>
</Properties>
</file>